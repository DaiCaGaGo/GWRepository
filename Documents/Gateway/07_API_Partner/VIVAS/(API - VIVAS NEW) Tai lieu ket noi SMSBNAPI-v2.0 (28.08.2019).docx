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27" w:rsidRPr="0047307E" w:rsidRDefault="00530C27" w:rsidP="0047307E">
      <w:pPr>
        <w:jc w:val="center"/>
        <w:rPr>
          <w:b/>
          <w:bCs/>
        </w:rPr>
      </w:pPr>
    </w:p>
    <w:p w:rsidR="00DB5A8E" w:rsidRDefault="00DB5A8E" w:rsidP="0049500B">
      <w:pPr>
        <w:jc w:val="center"/>
        <w:rPr>
          <w:b/>
          <w:sz w:val="36"/>
          <w:szCs w:val="40"/>
        </w:rPr>
      </w:pPr>
    </w:p>
    <w:p w:rsidR="0049500B" w:rsidRPr="0049500B" w:rsidRDefault="0049500B" w:rsidP="0049500B">
      <w:pPr>
        <w:rPr>
          <w:b/>
          <w:bCs/>
          <w:sz w:val="22"/>
        </w:rPr>
      </w:pPr>
    </w:p>
    <w:p w:rsidR="0049500B" w:rsidRPr="00C41E49" w:rsidRDefault="0049500B" w:rsidP="0049500B">
      <w:pPr>
        <w:rPr>
          <w:color w:val="000099"/>
          <w:sz w:val="56"/>
          <w:szCs w:val="56"/>
        </w:rPr>
      </w:pPr>
    </w:p>
    <w:p w:rsidR="0049500B" w:rsidRDefault="0049500B" w:rsidP="0049500B">
      <w:pPr>
        <w:rPr>
          <w:color w:val="000099"/>
          <w:sz w:val="56"/>
          <w:szCs w:val="56"/>
        </w:rPr>
      </w:pPr>
    </w:p>
    <w:p w:rsidR="005B09C7" w:rsidRDefault="005B09C7" w:rsidP="005B09C7">
      <w:pPr>
        <w:jc w:val="right"/>
        <w:rPr>
          <w:b/>
          <w:bCs/>
          <w:color w:val="C00000"/>
          <w:sz w:val="56"/>
          <w:szCs w:val="56"/>
        </w:rPr>
      </w:pPr>
    </w:p>
    <w:p w:rsidR="00F6122B" w:rsidRPr="00390912" w:rsidRDefault="00AE0C1B" w:rsidP="00F6122B">
      <w:pPr>
        <w:jc w:val="right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>Tài liệu đặc tả</w:t>
      </w:r>
      <w:r w:rsidR="000E1049">
        <w:rPr>
          <w:b/>
          <w:bCs/>
          <w:color w:val="C00000"/>
          <w:sz w:val="56"/>
          <w:szCs w:val="56"/>
        </w:rPr>
        <w:t xml:space="preserve"> SMSBN</w:t>
      </w:r>
      <w:r w:rsidR="005B6B2E">
        <w:rPr>
          <w:b/>
          <w:bCs/>
          <w:color w:val="C00000"/>
          <w:sz w:val="56"/>
          <w:szCs w:val="56"/>
        </w:rPr>
        <w:t xml:space="preserve"> API </w:t>
      </w:r>
      <w:r w:rsidR="000E1049">
        <w:rPr>
          <w:b/>
          <w:bCs/>
          <w:color w:val="C00000"/>
          <w:sz w:val="56"/>
          <w:szCs w:val="56"/>
        </w:rPr>
        <w:t>2</w:t>
      </w:r>
      <w:r w:rsidR="001D3567">
        <w:rPr>
          <w:b/>
          <w:bCs/>
          <w:color w:val="C00000"/>
          <w:sz w:val="56"/>
          <w:szCs w:val="56"/>
        </w:rPr>
        <w:t>.0</w:t>
      </w:r>
    </w:p>
    <w:p w:rsidR="00FA5437" w:rsidRPr="0030616E" w:rsidRDefault="0003616C" w:rsidP="004850C8">
      <w:pPr>
        <w:jc w:val="right"/>
        <w:rPr>
          <w:bCs/>
          <w:i/>
          <w:noProof/>
          <w:sz w:val="28"/>
          <w:szCs w:val="28"/>
        </w:rPr>
      </w:pPr>
      <w:r>
        <w:rPr>
          <w:bCs/>
          <w:noProof/>
          <w:sz w:val="28"/>
          <w:szCs w:val="28"/>
        </w:rPr>
        <w:t>Dự án</w:t>
      </w:r>
      <w:r w:rsidR="00390912" w:rsidRPr="0030616E">
        <w:rPr>
          <w:bCs/>
          <w:noProof/>
          <w:sz w:val="28"/>
          <w:szCs w:val="28"/>
        </w:rPr>
        <w:t xml:space="preserve">: </w:t>
      </w:r>
      <w:r w:rsidR="00105B42">
        <w:rPr>
          <w:bCs/>
          <w:i/>
          <w:noProof/>
          <w:sz w:val="28"/>
          <w:szCs w:val="28"/>
        </w:rPr>
        <w:t>SMSBN</w:t>
      </w:r>
    </w:p>
    <w:p w:rsidR="005B09C7" w:rsidRPr="000B6195" w:rsidRDefault="005B09C7" w:rsidP="004850C8">
      <w:pPr>
        <w:jc w:val="right"/>
        <w:rPr>
          <w:bCs/>
          <w:noProof/>
          <w:color w:val="C00000"/>
          <w:sz w:val="28"/>
          <w:szCs w:val="28"/>
        </w:rPr>
      </w:pPr>
      <w:r>
        <w:rPr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2952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FF6743" id="Straight Connector 7" o:spid="_x0000_s1026" style="position:absolute;flip:x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81.3pt,5.85pt" to="41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0B6195" w:rsidRPr="000B6195" w:rsidRDefault="0003616C" w:rsidP="004850C8">
      <w:pPr>
        <w:jc w:val="right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ĐẶC TẢ API</w:t>
      </w:r>
    </w:p>
    <w:p w:rsidR="00214790" w:rsidRPr="0030616E" w:rsidRDefault="0003616C" w:rsidP="004850C8">
      <w:pPr>
        <w:jc w:val="right"/>
        <w:rPr>
          <w:i/>
          <w:iCs/>
          <w:sz w:val="24"/>
          <w:szCs w:val="24"/>
        </w:rPr>
      </w:pPr>
      <w:r>
        <w:rPr>
          <w:bCs/>
          <w:sz w:val="24"/>
          <w:szCs w:val="24"/>
        </w:rPr>
        <w:t>Phiên bản</w:t>
      </w:r>
      <w:r w:rsidR="00390912" w:rsidRPr="0030616E">
        <w:rPr>
          <w:bCs/>
          <w:sz w:val="24"/>
          <w:szCs w:val="24"/>
        </w:rPr>
        <w:t>:</w:t>
      </w:r>
      <w:r w:rsidR="0049500B" w:rsidRPr="0030616E">
        <w:rPr>
          <w:bCs/>
          <w:sz w:val="24"/>
          <w:szCs w:val="24"/>
        </w:rPr>
        <w:t xml:space="preserve"> </w:t>
      </w:r>
      <w:r w:rsidR="00D7302F">
        <w:rPr>
          <w:bCs/>
          <w:sz w:val="24"/>
          <w:szCs w:val="24"/>
        </w:rPr>
        <w:t>V</w:t>
      </w:r>
      <w:r w:rsidR="005A789D">
        <w:rPr>
          <w:i/>
          <w:iCs/>
          <w:sz w:val="24"/>
          <w:szCs w:val="24"/>
        </w:rPr>
        <w:t>1</w:t>
      </w:r>
      <w:r w:rsidR="00AE0C1B">
        <w:rPr>
          <w:i/>
          <w:iCs/>
          <w:sz w:val="24"/>
          <w:szCs w:val="24"/>
        </w:rPr>
        <w:t>.0</w:t>
      </w:r>
    </w:p>
    <w:p w:rsidR="00CE5F1A" w:rsidRPr="0030616E" w:rsidRDefault="00214790" w:rsidP="004850C8">
      <w:pPr>
        <w:jc w:val="right"/>
        <w:rPr>
          <w:i/>
          <w:iCs/>
          <w:sz w:val="24"/>
          <w:szCs w:val="24"/>
        </w:rPr>
      </w:pPr>
      <w:r w:rsidRPr="0030616E">
        <w:rPr>
          <w:bCs/>
          <w:sz w:val="24"/>
          <w:szCs w:val="24"/>
        </w:rPr>
        <w:t>ID</w:t>
      </w:r>
      <w:r w:rsidR="00390912" w:rsidRPr="0030616E">
        <w:rPr>
          <w:bCs/>
          <w:sz w:val="24"/>
          <w:szCs w:val="24"/>
        </w:rPr>
        <w:t>:</w:t>
      </w:r>
      <w:r w:rsidRPr="0030616E">
        <w:rPr>
          <w:bCs/>
          <w:sz w:val="24"/>
          <w:szCs w:val="24"/>
        </w:rPr>
        <w:t xml:space="preserve"> </w:t>
      </w:r>
      <w:r w:rsidR="00AE0C1B">
        <w:rPr>
          <w:i/>
          <w:iCs/>
          <w:sz w:val="24"/>
          <w:szCs w:val="24"/>
        </w:rPr>
        <w:t>SMS</w:t>
      </w:r>
      <w:r w:rsidR="0069030D">
        <w:rPr>
          <w:i/>
          <w:iCs/>
          <w:sz w:val="24"/>
          <w:szCs w:val="24"/>
        </w:rPr>
        <w:t>BN</w:t>
      </w:r>
      <w:r w:rsidR="00AE0C1B">
        <w:rPr>
          <w:i/>
          <w:iCs/>
          <w:sz w:val="24"/>
          <w:szCs w:val="24"/>
        </w:rPr>
        <w:t>-API-</w:t>
      </w:r>
      <w:r w:rsidR="0069030D">
        <w:rPr>
          <w:i/>
          <w:iCs/>
          <w:sz w:val="24"/>
          <w:szCs w:val="24"/>
        </w:rPr>
        <w:t>2</w:t>
      </w:r>
    </w:p>
    <w:p w:rsidR="005B09C7" w:rsidRDefault="005B09C7" w:rsidP="005B09C7">
      <w:pPr>
        <w:rPr>
          <w:rFonts w:eastAsia="Times New Roman"/>
          <w:lang w:val="en-NZ"/>
        </w:rPr>
      </w:pPr>
    </w:p>
    <w:p w:rsidR="009B0BE4" w:rsidRDefault="009B0BE4" w:rsidP="008D317F">
      <w:pPr>
        <w:pStyle w:val="Bullet1"/>
        <w:numPr>
          <w:ilvl w:val="0"/>
          <w:numId w:val="0"/>
        </w:numPr>
        <w:ind w:left="720"/>
        <w:rPr>
          <w:color w:val="0070C0"/>
        </w:rPr>
      </w:pPr>
    </w:p>
    <w:p w:rsidR="009B0BE4" w:rsidRDefault="009B0BE4">
      <w:pPr>
        <w:spacing w:after="0"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9B0BE4" w:rsidRPr="009B0BE4" w:rsidRDefault="008D456E" w:rsidP="00286107">
      <w:pPr>
        <w:pStyle w:val="VSLCHeading1a"/>
        <w:rPr>
          <w:b/>
        </w:rPr>
      </w:pPr>
      <w:bookmarkStart w:id="0" w:name="_Toc386530116"/>
      <w:r>
        <w:rPr>
          <w:b/>
        </w:rPr>
        <w:lastRenderedPageBreak/>
        <w:t>Tuyên bố bảo mật</w:t>
      </w:r>
      <w:bookmarkEnd w:id="0"/>
    </w:p>
    <w:p w:rsidR="009B0BE4" w:rsidRPr="00F11B0F" w:rsidRDefault="002631D5" w:rsidP="00286107">
      <w:pPr>
        <w:rPr>
          <w:color w:val="0070C0"/>
        </w:rPr>
      </w:pPr>
      <w:r>
        <w:t xml:space="preserve">Tài liệu này được sử dụng nội bộ và tuân theo quy chuẩn bảo mật của </w:t>
      </w:r>
      <w:r w:rsidR="001847A3">
        <w:t>VIVAS</w:t>
      </w:r>
      <w:r>
        <w:t>.</w:t>
      </w:r>
    </w:p>
    <w:p w:rsidR="009B0BE4" w:rsidRPr="00F11B0F" w:rsidRDefault="008D456E" w:rsidP="00D933E9">
      <w:pPr>
        <w:pStyle w:val="VSLCHeading1a"/>
        <w:rPr>
          <w:color w:val="0070C0"/>
        </w:rPr>
      </w:pPr>
      <w:bookmarkStart w:id="1" w:name="_Toc273348043"/>
      <w:bookmarkStart w:id="2" w:name="_Toc386530119"/>
      <w:r>
        <w:rPr>
          <w:b/>
        </w:rPr>
        <w:t>Lịch sử cập nhật tài liệu</w:t>
      </w:r>
      <w:bookmarkEnd w:id="1"/>
      <w:bookmarkEnd w:id="2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6"/>
        <w:gridCol w:w="808"/>
        <w:gridCol w:w="1720"/>
        <w:gridCol w:w="2131"/>
        <w:gridCol w:w="1742"/>
        <w:gridCol w:w="2094"/>
      </w:tblGrid>
      <w:tr w:rsidR="008D456E" w:rsidRPr="00C41E49" w:rsidTr="00237127">
        <w:trPr>
          <w:trHeight w:val="552"/>
          <w:jc w:val="center"/>
        </w:trPr>
        <w:tc>
          <w:tcPr>
            <w:tcW w:w="635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Ngày tháng</w:t>
            </w:r>
          </w:p>
        </w:tc>
        <w:tc>
          <w:tcPr>
            <w:tcW w:w="415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Phiên bản</w:t>
            </w:r>
          </w:p>
        </w:tc>
        <w:tc>
          <w:tcPr>
            <w:tcW w:w="884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Nội dung thay đổi</w:t>
            </w:r>
          </w:p>
        </w:tc>
        <w:tc>
          <w:tcPr>
            <w:tcW w:w="1095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Mô tả thay đổi</w:t>
            </w:r>
          </w:p>
        </w:tc>
        <w:tc>
          <w:tcPr>
            <w:tcW w:w="895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Loại thay đổi (Thêm/sửa/xóa)</w:t>
            </w:r>
          </w:p>
        </w:tc>
        <w:tc>
          <w:tcPr>
            <w:tcW w:w="1076" w:type="pct"/>
            <w:shd w:val="clear" w:color="auto" w:fill="C00000"/>
          </w:tcPr>
          <w:p w:rsidR="009B0BE4" w:rsidRPr="0006651C" w:rsidRDefault="008D456E" w:rsidP="00286107">
            <w:pPr>
              <w:pStyle w:val="TableHeader"/>
              <w:rPr>
                <w:i/>
              </w:rPr>
            </w:pPr>
            <w:r>
              <w:rPr>
                <w:i/>
              </w:rPr>
              <w:t>Người thực hiện</w:t>
            </w:r>
          </w:p>
        </w:tc>
      </w:tr>
      <w:tr w:rsidR="00286107" w:rsidRPr="00C41E49" w:rsidTr="00237127">
        <w:trPr>
          <w:jc w:val="center"/>
        </w:trPr>
        <w:tc>
          <w:tcPr>
            <w:tcW w:w="635" w:type="pct"/>
          </w:tcPr>
          <w:p w:rsidR="00286107" w:rsidRPr="00C41E49" w:rsidRDefault="009C7621" w:rsidP="009C7621">
            <w:r>
              <w:t>11</w:t>
            </w:r>
            <w:r w:rsidR="00286107">
              <w:t>/</w:t>
            </w:r>
            <w:r>
              <w:t>07</w:t>
            </w:r>
            <w:r w:rsidR="00286107">
              <w:t>/201</w:t>
            </w:r>
            <w:r>
              <w:t>9</w:t>
            </w:r>
          </w:p>
        </w:tc>
        <w:tc>
          <w:tcPr>
            <w:tcW w:w="415" w:type="pct"/>
          </w:tcPr>
          <w:p w:rsidR="00286107" w:rsidRPr="00C41E49" w:rsidRDefault="00286107" w:rsidP="009C7621">
            <w:r>
              <w:t>1.</w:t>
            </w:r>
            <w:r w:rsidR="009C7621">
              <w:t>0</w:t>
            </w:r>
          </w:p>
        </w:tc>
        <w:tc>
          <w:tcPr>
            <w:tcW w:w="884" w:type="pct"/>
          </w:tcPr>
          <w:p w:rsidR="00286107" w:rsidRPr="00C41E49" w:rsidRDefault="00286107" w:rsidP="00286107"/>
        </w:tc>
        <w:tc>
          <w:tcPr>
            <w:tcW w:w="1095" w:type="pct"/>
          </w:tcPr>
          <w:p w:rsidR="00286107" w:rsidRPr="00C41E49" w:rsidRDefault="00286107" w:rsidP="00286107">
            <w:r>
              <w:t>Phiên bản khởi tạo</w:t>
            </w:r>
          </w:p>
        </w:tc>
        <w:tc>
          <w:tcPr>
            <w:tcW w:w="895" w:type="pct"/>
          </w:tcPr>
          <w:p w:rsidR="00286107" w:rsidRPr="00C41E49" w:rsidRDefault="00286107" w:rsidP="00286107">
            <w:r>
              <w:t>Thêm</w:t>
            </w:r>
          </w:p>
        </w:tc>
        <w:tc>
          <w:tcPr>
            <w:tcW w:w="1076" w:type="pct"/>
          </w:tcPr>
          <w:p w:rsidR="00286107" w:rsidRPr="00C41E49" w:rsidRDefault="00912D10" w:rsidP="00286107">
            <w:r>
              <w:t>Bùi Bảo Long</w:t>
            </w:r>
          </w:p>
        </w:tc>
      </w:tr>
    </w:tbl>
    <w:p w:rsidR="000A659A" w:rsidRDefault="000A659A" w:rsidP="00286107">
      <w:bookmarkStart w:id="3" w:name="_Toc386530120"/>
    </w:p>
    <w:bookmarkEnd w:id="3"/>
    <w:p w:rsidR="00FB6A80" w:rsidRDefault="00FB6A80" w:rsidP="00286107">
      <w:pPr>
        <w:pStyle w:val="TOC3"/>
        <w:tabs>
          <w:tab w:val="left" w:pos="1100"/>
          <w:tab w:val="right" w:leader="dot" w:pos="9350"/>
        </w:tabs>
        <w:ind w:left="0"/>
      </w:pPr>
    </w:p>
    <w:sdt>
      <w:sdtPr>
        <w:rPr>
          <w:bCs w:val="0"/>
          <w:color w:val="auto"/>
          <w:sz w:val="20"/>
          <w:szCs w:val="20"/>
          <w:u w:val="single"/>
        </w:rPr>
        <w:id w:val="488145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1D41B0" w:rsidRDefault="001D41B0" w:rsidP="002B661D">
          <w:pPr>
            <w:pStyle w:val="VSLCHeading1a"/>
            <w:rPr>
              <w:bCs w:val="0"/>
              <w:color w:val="auto"/>
              <w:sz w:val="20"/>
              <w:szCs w:val="20"/>
              <w:u w:val="single"/>
            </w:rPr>
          </w:pPr>
        </w:p>
        <w:p w:rsidR="001D41B0" w:rsidRDefault="001D41B0">
          <w:pPr>
            <w:spacing w:after="0" w:line="240" w:lineRule="auto"/>
            <w:jc w:val="left"/>
            <w:rPr>
              <w:u w:val="single"/>
            </w:rPr>
          </w:pPr>
          <w:r>
            <w:rPr>
              <w:bCs/>
              <w:u w:val="single"/>
            </w:rPr>
            <w:br w:type="page"/>
          </w:r>
        </w:p>
        <w:p w:rsidR="002B661D" w:rsidRPr="001C3D0F" w:rsidRDefault="002B661D" w:rsidP="002B661D">
          <w:pPr>
            <w:pStyle w:val="VSLCHeading1a"/>
            <w:rPr>
              <w:b/>
            </w:rPr>
          </w:pPr>
          <w:r>
            <w:rPr>
              <w:b/>
            </w:rPr>
            <w:lastRenderedPageBreak/>
            <w:t>Mục lục</w:t>
          </w:r>
        </w:p>
        <w:p w:rsidR="001D41B0" w:rsidRDefault="002B661D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77344" w:history="1">
            <w:r w:rsidR="001D41B0" w:rsidRPr="00CF4A19">
              <w:rPr>
                <w:rStyle w:val="Hyperlink"/>
                <w:noProof/>
              </w:rPr>
              <w:t>1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Giới thiệu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_Toc468777344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45" w:history="1">
            <w:r w:rsidR="001D41B0" w:rsidRPr="00CF4A19">
              <w:rPr>
                <w:rStyle w:val="Hyperlink"/>
                <w:noProof/>
              </w:rPr>
              <w:t>1.1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Mục đích, Phạm vi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_Toc468777345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46" w:history="1">
            <w:r w:rsidR="001D41B0" w:rsidRPr="00CF4A19">
              <w:rPr>
                <w:rStyle w:val="Hyperlink"/>
                <w:noProof/>
              </w:rPr>
              <w:t>1.2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Định nghĩa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_Toc468777346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47" w:history="1">
            <w:r w:rsidR="001D41B0" w:rsidRPr="00CF4A19">
              <w:rPr>
                <w:rStyle w:val="Hyperlink"/>
                <w:noProof/>
              </w:rPr>
              <w:t>2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Danh sách các API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_Toc468777347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48" w:history="1">
            <w:r w:rsidR="001D41B0" w:rsidRPr="00CF4A19">
              <w:rPr>
                <w:rStyle w:val="Hyperlink"/>
                <w:noProof/>
              </w:rPr>
              <w:t>3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Quy tắc chung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_Toc468777348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49" w:history="1">
            <w:r w:rsidR="001D41B0" w:rsidRPr="00CF4A19">
              <w:rPr>
                <w:rStyle w:val="Hyperlink"/>
                <w:noProof/>
              </w:rPr>
              <w:t>3.1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Request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_Toc468777349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5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0" w:history="1">
            <w:r w:rsidR="001D41B0" w:rsidRPr="00CF4A19">
              <w:rPr>
                <w:rStyle w:val="Hyperlink"/>
                <w:noProof/>
              </w:rPr>
              <w:t>3.2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Response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_Toc468777350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6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1" w:history="1">
            <w:r w:rsidR="001D41B0" w:rsidRPr="00CF4A19">
              <w:rPr>
                <w:rStyle w:val="Hyperlink"/>
                <w:noProof/>
              </w:rPr>
              <w:t>4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API send_sms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_Toc468777351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6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2" w:history="1">
            <w:r w:rsidR="001D41B0" w:rsidRPr="00CF4A19">
              <w:rPr>
                <w:rStyle w:val="Hyperlink"/>
                <w:noProof/>
              </w:rPr>
              <w:t>4.1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Chức năng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_Toc468777352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6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3" w:history="1">
            <w:r w:rsidR="001D41B0" w:rsidRPr="00CF4A19">
              <w:rPr>
                <w:rStyle w:val="Hyperlink"/>
                <w:noProof/>
              </w:rPr>
              <w:t>4.2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Request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_Toc468777353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6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4" w:history="1">
            <w:r w:rsidR="001D41B0" w:rsidRPr="00CF4A19">
              <w:rPr>
                <w:rStyle w:val="Hyperlink"/>
                <w:noProof/>
              </w:rPr>
              <w:t>4.3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Response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_Toc468777354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7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1"/>
            <w:tabs>
              <w:tab w:val="left" w:pos="4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5" w:history="1">
            <w:r w:rsidR="001D41B0" w:rsidRPr="00CF4A19">
              <w:rPr>
                <w:rStyle w:val="Hyperlink"/>
                <w:noProof/>
              </w:rPr>
              <w:t>5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API verify_sms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_Toc468777355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8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6" w:history="1">
            <w:r w:rsidR="001D41B0" w:rsidRPr="00CF4A19">
              <w:rPr>
                <w:rStyle w:val="Hyperlink"/>
                <w:noProof/>
              </w:rPr>
              <w:t>5.1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Chức năng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_Toc468777356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8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7" w:history="1">
            <w:r w:rsidR="001D41B0" w:rsidRPr="00CF4A19">
              <w:rPr>
                <w:rStyle w:val="Hyperlink"/>
                <w:noProof/>
              </w:rPr>
              <w:t>5.2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Request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_Toc468777357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8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1D41B0" w:rsidRDefault="008D7324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777358" w:history="1">
            <w:r w:rsidR="001D41B0" w:rsidRPr="00CF4A19">
              <w:rPr>
                <w:rStyle w:val="Hyperlink"/>
                <w:noProof/>
              </w:rPr>
              <w:t>5.3</w:t>
            </w:r>
            <w:r w:rsidR="001D41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D41B0" w:rsidRPr="00CF4A19">
              <w:rPr>
                <w:rStyle w:val="Hyperlink"/>
                <w:noProof/>
              </w:rPr>
              <w:t>Response</w:t>
            </w:r>
            <w:r w:rsidR="001D41B0">
              <w:rPr>
                <w:noProof/>
                <w:webHidden/>
              </w:rPr>
              <w:tab/>
            </w:r>
            <w:r w:rsidR="001D41B0">
              <w:rPr>
                <w:noProof/>
                <w:webHidden/>
              </w:rPr>
              <w:fldChar w:fldCharType="begin"/>
            </w:r>
            <w:r w:rsidR="001D41B0">
              <w:rPr>
                <w:noProof/>
                <w:webHidden/>
              </w:rPr>
              <w:instrText xml:space="preserve"> PAGEREF _Toc468777358 \h </w:instrText>
            </w:r>
            <w:r w:rsidR="001D41B0">
              <w:rPr>
                <w:noProof/>
                <w:webHidden/>
              </w:rPr>
            </w:r>
            <w:r w:rsidR="001D41B0">
              <w:rPr>
                <w:noProof/>
                <w:webHidden/>
              </w:rPr>
              <w:fldChar w:fldCharType="separate"/>
            </w:r>
            <w:r w:rsidR="001D41B0">
              <w:rPr>
                <w:noProof/>
                <w:webHidden/>
              </w:rPr>
              <w:t>9</w:t>
            </w:r>
            <w:r w:rsidR="001D41B0">
              <w:rPr>
                <w:noProof/>
                <w:webHidden/>
              </w:rPr>
              <w:fldChar w:fldCharType="end"/>
            </w:r>
          </w:hyperlink>
        </w:p>
        <w:p w:rsidR="002B661D" w:rsidRDefault="002B661D" w:rsidP="002B661D">
          <w:pPr>
            <w:pStyle w:val="TOC3"/>
            <w:tabs>
              <w:tab w:val="left" w:pos="1100"/>
              <w:tab w:val="right" w:leader="dot" w:pos="9350"/>
            </w:tabs>
            <w:rPr>
              <w:b/>
              <w:noProof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B6A80" w:rsidRDefault="00FB6A80">
      <w:pPr>
        <w:spacing w:after="0" w:line="240" w:lineRule="auto"/>
      </w:pPr>
      <w:r>
        <w:br w:type="page"/>
      </w:r>
    </w:p>
    <w:p w:rsidR="003A4F95" w:rsidRDefault="008D456E" w:rsidP="005B6D59">
      <w:pPr>
        <w:pStyle w:val="Heading1"/>
      </w:pPr>
      <w:bookmarkStart w:id="4" w:name="_Toc468777344"/>
      <w:bookmarkStart w:id="5" w:name="_Toc386530112"/>
      <w:bookmarkStart w:id="6" w:name="_Toc435006445"/>
      <w:r>
        <w:lastRenderedPageBreak/>
        <w:t>Giới thiệu</w:t>
      </w:r>
      <w:bookmarkEnd w:id="4"/>
    </w:p>
    <w:p w:rsidR="005B6D59" w:rsidRDefault="00CA33C3" w:rsidP="003A4F95">
      <w:pPr>
        <w:pStyle w:val="Heading2"/>
      </w:pPr>
      <w:bookmarkStart w:id="7" w:name="_Toc468777345"/>
      <w:r>
        <w:t xml:space="preserve">Mục đích, </w:t>
      </w:r>
      <w:r w:rsidR="008D456E">
        <w:t>Phạm vi</w:t>
      </w:r>
      <w:bookmarkEnd w:id="5"/>
      <w:bookmarkEnd w:id="7"/>
    </w:p>
    <w:p w:rsidR="00820EC3" w:rsidRDefault="00820EC3" w:rsidP="00820EC3">
      <w:pPr>
        <w:pStyle w:val="Bullet1"/>
        <w:rPr>
          <w:color w:val="0070C0"/>
        </w:rPr>
      </w:pPr>
      <w:r w:rsidRPr="00820EC3">
        <w:rPr>
          <w:color w:val="0070C0"/>
        </w:rPr>
        <w:t>Tài liệu mô tả API dành cho các đối tác và các đơn vị liên quan kết nối hệ thống SMS Brandname Vivas để gửi tin nhắn Brandname</w:t>
      </w:r>
    </w:p>
    <w:p w:rsidR="005B6D59" w:rsidRDefault="00601FB1" w:rsidP="003A4F95">
      <w:pPr>
        <w:pStyle w:val="Heading2"/>
      </w:pPr>
      <w:r>
        <w:t>Yêu cầu kỹ thuật</w:t>
      </w:r>
    </w:p>
    <w:p w:rsidR="005E6EFB" w:rsidRPr="007F4539" w:rsidRDefault="005E6EFB" w:rsidP="005E6EFB">
      <w:pPr>
        <w:ind w:left="360"/>
      </w:pPr>
      <w:r>
        <w:t>Đối tác và đơn vị liên quan cần chuẩn bị những hạng mục sau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2520"/>
        <w:gridCol w:w="2700"/>
        <w:gridCol w:w="4612"/>
      </w:tblGrid>
      <w:tr w:rsidR="005E6EFB" w:rsidTr="00C6317B">
        <w:tc>
          <w:tcPr>
            <w:tcW w:w="2520" w:type="dxa"/>
            <w:shd w:val="clear" w:color="auto" w:fill="C00000"/>
          </w:tcPr>
          <w:p w:rsidR="005E6EFB" w:rsidRPr="007F4539" w:rsidRDefault="005E6EFB" w:rsidP="004152CD">
            <w:pPr>
              <w:jc w:val="center"/>
              <w:rPr>
                <w:b/>
              </w:rPr>
            </w:pPr>
            <w:r w:rsidRPr="007F4539">
              <w:rPr>
                <w:b/>
              </w:rPr>
              <w:t>Yêu cầu</w:t>
            </w:r>
          </w:p>
        </w:tc>
        <w:tc>
          <w:tcPr>
            <w:tcW w:w="2700" w:type="dxa"/>
            <w:shd w:val="clear" w:color="auto" w:fill="C00000"/>
          </w:tcPr>
          <w:p w:rsidR="005E6EFB" w:rsidRPr="007F4539" w:rsidRDefault="005E6EFB" w:rsidP="004152CD">
            <w:pPr>
              <w:jc w:val="center"/>
              <w:rPr>
                <w:b/>
              </w:rPr>
            </w:pPr>
            <w:r>
              <w:rPr>
                <w:b/>
              </w:rPr>
              <w:t>Chú thích</w:t>
            </w:r>
          </w:p>
        </w:tc>
        <w:tc>
          <w:tcPr>
            <w:tcW w:w="4612" w:type="dxa"/>
            <w:shd w:val="clear" w:color="auto" w:fill="C00000"/>
          </w:tcPr>
          <w:p w:rsidR="005E6EFB" w:rsidRPr="007F4539" w:rsidRDefault="005E6EFB" w:rsidP="004152CD">
            <w:pPr>
              <w:jc w:val="center"/>
              <w:rPr>
                <w:b/>
              </w:rPr>
            </w:pPr>
            <w:r w:rsidRPr="007F4539">
              <w:rPr>
                <w:b/>
              </w:rPr>
              <w:t>Mô tả</w:t>
            </w:r>
          </w:p>
        </w:tc>
      </w:tr>
      <w:tr w:rsidR="005E6EFB" w:rsidTr="00C6317B">
        <w:tc>
          <w:tcPr>
            <w:tcW w:w="252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Kết nối Internet</w:t>
            </w:r>
          </w:p>
        </w:tc>
        <w:tc>
          <w:tcPr>
            <w:tcW w:w="270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Bắt buộc</w:t>
            </w:r>
          </w:p>
        </w:tc>
        <w:tc>
          <w:tcPr>
            <w:tcW w:w="4612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Dành cho đối tác kết nối với hệ thống SMS Brandname của Vivas thông qua Internet</w:t>
            </w:r>
          </w:p>
        </w:tc>
      </w:tr>
      <w:tr w:rsidR="005E6EFB" w:rsidTr="00C6317B">
        <w:tc>
          <w:tcPr>
            <w:tcW w:w="252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Kết nối metronet</w:t>
            </w:r>
          </w:p>
        </w:tc>
        <w:tc>
          <w:tcPr>
            <w:tcW w:w="2700" w:type="dxa"/>
          </w:tcPr>
          <w:p w:rsidR="005E6EFB" w:rsidRDefault="005E6EFB" w:rsidP="00C6317B">
            <w:pPr>
              <w:spacing w:before="60" w:after="60" w:line="240" w:lineRule="auto"/>
              <w:jc w:val="left"/>
            </w:pPr>
            <w:r>
              <w:t>Không bắt buộc</w:t>
            </w:r>
          </w:p>
        </w:tc>
        <w:tc>
          <w:tcPr>
            <w:tcW w:w="4612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Dành cho đối tác kết nối với hệ thống SMS Brandname của Vivas thông qua đường riêng</w:t>
            </w:r>
          </w:p>
        </w:tc>
      </w:tr>
      <w:tr w:rsidR="005E6EFB" w:rsidTr="00C6317B">
        <w:tc>
          <w:tcPr>
            <w:tcW w:w="252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IP tĩnh</w:t>
            </w:r>
          </w:p>
        </w:tc>
        <w:tc>
          <w:tcPr>
            <w:tcW w:w="270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Khuyến nghị</w:t>
            </w:r>
          </w:p>
        </w:tc>
        <w:tc>
          <w:tcPr>
            <w:tcW w:w="4612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Đối tác nên sử dụng IP tĩnh để kết nối với hệ thống SMS Brandname của Vivas</w:t>
            </w:r>
          </w:p>
        </w:tc>
      </w:tr>
      <w:tr w:rsidR="005E6EFB" w:rsidTr="00C6317B">
        <w:tc>
          <w:tcPr>
            <w:tcW w:w="252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Khả năng lập trình</w:t>
            </w:r>
          </w:p>
        </w:tc>
        <w:tc>
          <w:tcPr>
            <w:tcW w:w="2700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Bắt buộc</w:t>
            </w:r>
          </w:p>
        </w:tc>
        <w:tc>
          <w:tcPr>
            <w:tcW w:w="4612" w:type="dxa"/>
          </w:tcPr>
          <w:p w:rsidR="005E6EFB" w:rsidRDefault="005E6EFB" w:rsidP="00C6317B">
            <w:pPr>
              <w:spacing w:before="60" w:after="60" w:line="240" w:lineRule="auto"/>
            </w:pPr>
            <w:r>
              <w:t>Để kết nối với hệ thống SMS Brandname của Vivas qua API, nhân lực đối tác yêu cầu phải có khả năng lập trình và triển khai theo tài liệu API</w:t>
            </w:r>
          </w:p>
        </w:tc>
      </w:tr>
    </w:tbl>
    <w:p w:rsidR="005B6D59" w:rsidRDefault="005B6D59" w:rsidP="005B6D59"/>
    <w:p w:rsidR="00D4601B" w:rsidRDefault="008D456E" w:rsidP="003A4F95">
      <w:pPr>
        <w:pStyle w:val="Heading1"/>
      </w:pPr>
      <w:bookmarkStart w:id="8" w:name="_Toc435003453"/>
      <w:bookmarkStart w:id="9" w:name="_Toc435006522"/>
      <w:bookmarkStart w:id="10" w:name="_Toc468777347"/>
      <w:r>
        <w:t>Danh sách các API</w:t>
      </w:r>
      <w:bookmarkEnd w:id="8"/>
      <w:bookmarkEnd w:id="9"/>
      <w:bookmarkEnd w:id="10"/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95"/>
        <w:gridCol w:w="2430"/>
        <w:gridCol w:w="2790"/>
        <w:gridCol w:w="3780"/>
      </w:tblGrid>
      <w:tr w:rsidR="00206961" w:rsidRPr="00E177D2" w:rsidTr="00C474D7">
        <w:trPr>
          <w:jc w:val="center"/>
        </w:trPr>
        <w:tc>
          <w:tcPr>
            <w:tcW w:w="895" w:type="dxa"/>
            <w:shd w:val="clear" w:color="auto" w:fill="C00000"/>
          </w:tcPr>
          <w:p w:rsidR="00206961" w:rsidRPr="00E177D2" w:rsidRDefault="00206961" w:rsidP="00D273BD">
            <w:pPr>
              <w:pStyle w:val="TableHeader"/>
              <w:jc w:val="left"/>
              <w:rPr>
                <w:i/>
              </w:rPr>
            </w:pPr>
            <w:r w:rsidRPr="00E177D2">
              <w:rPr>
                <w:i/>
              </w:rPr>
              <w:t>#</w:t>
            </w:r>
          </w:p>
        </w:tc>
        <w:tc>
          <w:tcPr>
            <w:tcW w:w="2430" w:type="dxa"/>
            <w:shd w:val="clear" w:color="auto" w:fill="C00000"/>
          </w:tcPr>
          <w:p w:rsidR="00206961" w:rsidRPr="00E177D2" w:rsidRDefault="00E10185" w:rsidP="00D273BD">
            <w:pPr>
              <w:pStyle w:val="TableHeader"/>
              <w:jc w:val="left"/>
              <w:rPr>
                <w:i/>
              </w:rPr>
            </w:pPr>
            <w:r>
              <w:rPr>
                <w:i/>
              </w:rPr>
              <w:t xml:space="preserve">Tên </w:t>
            </w:r>
            <w:r w:rsidR="00206961">
              <w:rPr>
                <w:i/>
              </w:rPr>
              <w:t xml:space="preserve">API </w:t>
            </w:r>
          </w:p>
        </w:tc>
        <w:tc>
          <w:tcPr>
            <w:tcW w:w="2790" w:type="dxa"/>
            <w:shd w:val="clear" w:color="auto" w:fill="C00000"/>
          </w:tcPr>
          <w:p w:rsidR="00206961" w:rsidRPr="00E177D2" w:rsidRDefault="00E10185" w:rsidP="00D273BD">
            <w:pPr>
              <w:pStyle w:val="TableHeader"/>
              <w:jc w:val="left"/>
              <w:rPr>
                <w:i/>
              </w:rPr>
            </w:pPr>
            <w:r>
              <w:rPr>
                <w:i/>
              </w:rPr>
              <w:t>Chức năng</w:t>
            </w:r>
          </w:p>
        </w:tc>
        <w:tc>
          <w:tcPr>
            <w:tcW w:w="3780" w:type="dxa"/>
            <w:shd w:val="clear" w:color="auto" w:fill="C00000"/>
          </w:tcPr>
          <w:p w:rsidR="00206961" w:rsidRDefault="00E10185" w:rsidP="00D273BD">
            <w:pPr>
              <w:pStyle w:val="TableHeader"/>
              <w:jc w:val="left"/>
              <w:rPr>
                <w:i/>
              </w:rPr>
            </w:pPr>
            <w:r>
              <w:rPr>
                <w:i/>
              </w:rPr>
              <w:t>Phương thức gửi nhận</w:t>
            </w:r>
          </w:p>
        </w:tc>
      </w:tr>
      <w:tr w:rsidR="00206961" w:rsidRPr="00E177D2" w:rsidTr="00C474D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95" w:type="dxa"/>
          </w:tcPr>
          <w:p w:rsidR="00206961" w:rsidRPr="00E177D2" w:rsidRDefault="009B7776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430" w:type="dxa"/>
          </w:tcPr>
          <w:p w:rsidR="00206961" w:rsidRPr="00E177D2" w:rsidRDefault="009B68D1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sendsms</w:t>
            </w:r>
          </w:p>
        </w:tc>
        <w:tc>
          <w:tcPr>
            <w:tcW w:w="2790" w:type="dxa"/>
          </w:tcPr>
          <w:p w:rsidR="00206961" w:rsidRPr="00E177D2" w:rsidRDefault="009B7776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Gửi tin nhắn</w:t>
            </w:r>
          </w:p>
        </w:tc>
        <w:tc>
          <w:tcPr>
            <w:tcW w:w="3780" w:type="dxa"/>
          </w:tcPr>
          <w:p w:rsidR="00206961" w:rsidRPr="00E177D2" w:rsidRDefault="00C474D7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http request – response</w:t>
            </w:r>
          </w:p>
        </w:tc>
      </w:tr>
      <w:tr w:rsidR="00206961" w:rsidRPr="00E177D2" w:rsidTr="00C474D7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95" w:type="dxa"/>
          </w:tcPr>
          <w:p w:rsidR="00206961" w:rsidRPr="00E177D2" w:rsidRDefault="009B7776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430" w:type="dxa"/>
          </w:tcPr>
          <w:p w:rsidR="00206961" w:rsidRPr="00E177D2" w:rsidRDefault="00B44EEB" w:rsidP="00B44EEB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</w:t>
            </w:r>
            <w:r w:rsidR="009B7776">
              <w:rPr>
                <w:rFonts w:ascii="Segoe UI" w:hAnsi="Segoe UI" w:cs="Segoe UI"/>
              </w:rPr>
              <w:t>erifysms</w:t>
            </w:r>
          </w:p>
        </w:tc>
        <w:tc>
          <w:tcPr>
            <w:tcW w:w="2790" w:type="dxa"/>
          </w:tcPr>
          <w:p w:rsidR="00206961" w:rsidRPr="00E177D2" w:rsidRDefault="009B7776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Lấy trạng thái tin nhắn</w:t>
            </w:r>
          </w:p>
        </w:tc>
        <w:tc>
          <w:tcPr>
            <w:tcW w:w="3780" w:type="dxa"/>
          </w:tcPr>
          <w:p w:rsidR="00206961" w:rsidRPr="00E177D2" w:rsidRDefault="009B7776" w:rsidP="00D273BD">
            <w:pPr>
              <w:pStyle w:val="screentable"/>
              <w:spacing w:before="60" w:after="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http request – response</w:t>
            </w:r>
          </w:p>
        </w:tc>
      </w:tr>
    </w:tbl>
    <w:p w:rsidR="00C6317B" w:rsidRDefault="00C6317B" w:rsidP="00B600A9"/>
    <w:p w:rsidR="00EE2A0E" w:rsidRDefault="008D456E" w:rsidP="003A4F95">
      <w:pPr>
        <w:pStyle w:val="Heading1"/>
      </w:pPr>
      <w:bookmarkStart w:id="11" w:name="_Toc468777348"/>
      <w:r>
        <w:t>Quy tắc</w:t>
      </w:r>
      <w:r w:rsidR="00B600A9">
        <w:t xml:space="preserve"> chung</w:t>
      </w:r>
      <w:bookmarkEnd w:id="11"/>
    </w:p>
    <w:p w:rsidR="00B84708" w:rsidRPr="004779F3" w:rsidRDefault="00B84708" w:rsidP="005F0DA3">
      <w:r>
        <w:t>API cung cấp hỗ trợ phương thức POST qua giao thức HTTP, content là JSON.</w:t>
      </w:r>
    </w:p>
    <w:p w:rsidR="00B84708" w:rsidRPr="004779F3" w:rsidRDefault="00B84708" w:rsidP="00B84708">
      <w:pPr>
        <w:pStyle w:val="4Yo"/>
      </w:pPr>
      <w:r w:rsidRPr="004779F3">
        <w:t>URL</w:t>
      </w:r>
      <w:r>
        <w:t xml:space="preserve"> </w:t>
      </w:r>
      <w:r w:rsidRPr="004779F3">
        <w:t>: http://</w:t>
      </w:r>
      <w:r>
        <w:t>IP</w:t>
      </w:r>
      <w:r w:rsidRPr="004779F3">
        <w:t>/api</w:t>
      </w:r>
      <w:r w:rsidR="003946C5">
        <w:t>_url</w:t>
      </w:r>
    </w:p>
    <w:p w:rsidR="00B84708" w:rsidRPr="004779F3" w:rsidRDefault="00B84708" w:rsidP="00B84708">
      <w:pPr>
        <w:pStyle w:val="4Yo"/>
      </w:pPr>
      <w:r w:rsidRPr="004779F3">
        <w:t>HTTP Content-Type</w:t>
      </w:r>
      <w:r>
        <w:t xml:space="preserve"> </w:t>
      </w:r>
      <w:r w:rsidRPr="004779F3">
        <w:t>: application/json;charset=UTF-8</w:t>
      </w:r>
    </w:p>
    <w:p w:rsidR="00B84708" w:rsidRPr="004779F3" w:rsidRDefault="00B84708" w:rsidP="00B84708">
      <w:pPr>
        <w:pStyle w:val="4Yo"/>
      </w:pPr>
      <w:r w:rsidRPr="004779F3">
        <w:t>HTTP Body</w:t>
      </w:r>
      <w:r>
        <w:t xml:space="preserve"> </w:t>
      </w:r>
      <w:r w:rsidRPr="004779F3">
        <w:t>:</w:t>
      </w:r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B84708" w:rsidTr="005E632B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B84708" w:rsidRPr="00D024F3" w:rsidRDefault="00B84708" w:rsidP="005E632B">
            <w:pPr>
              <w:pStyle w:val="5Code"/>
              <w:ind w:left="0"/>
            </w:pPr>
            <w:r w:rsidRPr="00D024F3">
              <w:t>{</w:t>
            </w:r>
          </w:p>
          <w:p w:rsidR="00B84708" w:rsidRDefault="00B84708" w:rsidP="005E632B">
            <w:pPr>
              <w:pStyle w:val="5Code"/>
              <w:ind w:left="0"/>
            </w:pPr>
            <w:r w:rsidRPr="00D024F3">
              <w:t xml:space="preserve">        </w:t>
            </w:r>
            <w:r w:rsidR="00D71C7D">
              <w:t>"param</w:t>
            </w:r>
            <w:r w:rsidR="00C0757D">
              <w:t xml:space="preserve"> </w:t>
            </w:r>
            <w:r w:rsidR="00D71C7D">
              <w:t>1</w:t>
            </w:r>
            <w:r w:rsidRPr="00D024F3">
              <w:t>"</w:t>
            </w:r>
            <w:r w:rsidR="00D71C7D">
              <w:t>: "value</w:t>
            </w:r>
            <w:r w:rsidR="00D71C7D" w:rsidRPr="00D024F3">
              <w:t>"</w:t>
            </w:r>
            <w:r w:rsidR="002D5C02">
              <w:t>,</w:t>
            </w:r>
          </w:p>
          <w:p w:rsidR="00A86CF7" w:rsidRPr="00D024F3" w:rsidRDefault="00A86CF7" w:rsidP="005E632B">
            <w:pPr>
              <w:pStyle w:val="5Code"/>
              <w:ind w:left="0"/>
            </w:pPr>
            <w:r>
              <w:t xml:space="preserve">        "param</w:t>
            </w:r>
            <w:r w:rsidR="00C0757D">
              <w:t xml:space="preserve"> </w:t>
            </w:r>
            <w:r>
              <w:t>2</w:t>
            </w:r>
            <w:r w:rsidRPr="00D024F3">
              <w:t>"</w:t>
            </w:r>
            <w:r>
              <w:t>: "value</w:t>
            </w:r>
            <w:r w:rsidRPr="00D024F3">
              <w:t>"</w:t>
            </w:r>
          </w:p>
          <w:p w:rsidR="00B84708" w:rsidRDefault="00B84708" w:rsidP="005E632B">
            <w:pPr>
              <w:pStyle w:val="5Code"/>
              <w:ind w:left="0"/>
            </w:pPr>
            <w:r w:rsidRPr="00D024F3">
              <w:t>}</w:t>
            </w:r>
            <w:r w:rsidR="00C0757D">
              <w:t xml:space="preserve"> </w:t>
            </w:r>
          </w:p>
        </w:tc>
      </w:tr>
    </w:tbl>
    <w:p w:rsidR="00D4601B" w:rsidRDefault="00EE2A0E" w:rsidP="003A4F95">
      <w:pPr>
        <w:pStyle w:val="Heading1"/>
      </w:pPr>
      <w:bookmarkStart w:id="12" w:name="_Toc468777351"/>
      <w:r>
        <w:lastRenderedPageBreak/>
        <w:t xml:space="preserve">API </w:t>
      </w:r>
      <w:r w:rsidR="00EC2846">
        <w:t>send_sms</w:t>
      </w:r>
      <w:bookmarkEnd w:id="12"/>
    </w:p>
    <w:p w:rsidR="00630E78" w:rsidRDefault="00E10185" w:rsidP="003A4F95">
      <w:pPr>
        <w:pStyle w:val="Heading2"/>
      </w:pPr>
      <w:bookmarkStart w:id="13" w:name="_Toc468777352"/>
      <w:r>
        <w:t>Chức năng</w:t>
      </w:r>
      <w:bookmarkEnd w:id="13"/>
    </w:p>
    <w:p w:rsidR="008C1F3E" w:rsidRDefault="00AB2139" w:rsidP="00C07078">
      <w:pPr>
        <w:pStyle w:val="3Y-"/>
        <w:spacing w:line="240" w:lineRule="auto"/>
        <w:rPr>
          <w:color w:val="0070C0"/>
        </w:rPr>
      </w:pPr>
      <w:r>
        <w:t xml:space="preserve">API </w:t>
      </w:r>
      <w:r w:rsidR="00CC1091">
        <w:t>sử dụng</w:t>
      </w:r>
      <w:r>
        <w:t xml:space="preserve"> để gửi tin nhắn</w:t>
      </w:r>
      <w:r w:rsidR="007D3827">
        <w:t xml:space="preserve"> </w:t>
      </w:r>
      <w:r w:rsidR="00D81F51">
        <w:t xml:space="preserve">Brandname </w:t>
      </w:r>
      <w:r w:rsidR="007D3827">
        <w:t>CSKH</w:t>
      </w:r>
    </w:p>
    <w:p w:rsidR="000220F6" w:rsidRPr="009C4682" w:rsidRDefault="000220F6" w:rsidP="00D4601B">
      <w:pPr>
        <w:pStyle w:val="Heading2"/>
      </w:pPr>
      <w:bookmarkStart w:id="14" w:name="_Toc468777353"/>
      <w:r>
        <w:t>Request</w:t>
      </w:r>
      <w:bookmarkEnd w:id="14"/>
    </w:p>
    <w:tbl>
      <w:tblPr>
        <w:tblW w:w="5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2160"/>
        <w:gridCol w:w="1674"/>
      </w:tblGrid>
      <w:tr w:rsidR="006572C9" w:rsidRPr="00E177D2" w:rsidTr="00C532D8">
        <w:trPr>
          <w:cantSplit/>
          <w:jc w:val="center"/>
        </w:trPr>
        <w:tc>
          <w:tcPr>
            <w:tcW w:w="2011" w:type="dxa"/>
            <w:shd w:val="clear" w:color="auto" w:fill="C00000"/>
          </w:tcPr>
          <w:p w:rsidR="006572C9" w:rsidRPr="008565ED" w:rsidRDefault="006572C9" w:rsidP="003D0090">
            <w:pPr>
              <w:pStyle w:val="TableHeader"/>
            </w:pPr>
            <w:r w:rsidRPr="008565ED">
              <w:t>Method</w:t>
            </w:r>
          </w:p>
        </w:tc>
        <w:tc>
          <w:tcPr>
            <w:tcW w:w="2160" w:type="dxa"/>
            <w:shd w:val="clear" w:color="auto" w:fill="C00000"/>
          </w:tcPr>
          <w:p w:rsidR="006572C9" w:rsidRPr="008565ED" w:rsidRDefault="006572C9" w:rsidP="003D0090">
            <w:pPr>
              <w:pStyle w:val="TableHeader"/>
            </w:pPr>
            <w:r w:rsidRPr="008565ED">
              <w:t>URL            </w:t>
            </w:r>
          </w:p>
        </w:tc>
        <w:tc>
          <w:tcPr>
            <w:tcW w:w="1674" w:type="dxa"/>
            <w:shd w:val="clear" w:color="auto" w:fill="C00000"/>
          </w:tcPr>
          <w:p w:rsidR="006572C9" w:rsidRPr="008565ED" w:rsidRDefault="006572C9" w:rsidP="00D62684">
            <w:pPr>
              <w:pStyle w:val="TableHeader"/>
              <w:jc w:val="left"/>
            </w:pPr>
            <w:r>
              <w:t>Data type</w:t>
            </w:r>
          </w:p>
        </w:tc>
      </w:tr>
      <w:tr w:rsidR="006572C9" w:rsidRPr="00E177D2" w:rsidTr="00C532D8">
        <w:trPr>
          <w:cantSplit/>
          <w:trHeight w:val="79"/>
          <w:jc w:val="center"/>
        </w:trPr>
        <w:tc>
          <w:tcPr>
            <w:tcW w:w="2011" w:type="dxa"/>
          </w:tcPr>
          <w:p w:rsidR="006572C9" w:rsidRPr="007366F4" w:rsidRDefault="006572C9" w:rsidP="00C07078">
            <w:pPr>
              <w:spacing w:before="60" w:after="60"/>
              <w:rPr>
                <w:sz w:val="22"/>
              </w:rPr>
            </w:pPr>
            <w:r w:rsidRPr="007366F4">
              <w:rPr>
                <w:sz w:val="22"/>
              </w:rPr>
              <w:t>POST</w:t>
            </w:r>
          </w:p>
        </w:tc>
        <w:tc>
          <w:tcPr>
            <w:tcW w:w="2160" w:type="dxa"/>
          </w:tcPr>
          <w:p w:rsidR="006572C9" w:rsidRPr="007366F4" w:rsidRDefault="006572C9" w:rsidP="00C07078">
            <w:pPr>
              <w:spacing w:before="60" w:after="60"/>
              <w:rPr>
                <w:sz w:val="22"/>
              </w:rPr>
            </w:pPr>
            <w:r w:rsidRPr="007366F4">
              <w:rPr>
                <w:sz w:val="22"/>
              </w:rPr>
              <w:t>/sendsms</w:t>
            </w:r>
          </w:p>
        </w:tc>
        <w:tc>
          <w:tcPr>
            <w:tcW w:w="1674" w:type="dxa"/>
          </w:tcPr>
          <w:p w:rsidR="006572C9" w:rsidRPr="007366F4" w:rsidRDefault="006572C9" w:rsidP="00C07078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Json</w:t>
            </w:r>
          </w:p>
        </w:tc>
      </w:tr>
    </w:tbl>
    <w:p w:rsidR="00B121B1" w:rsidRDefault="00B121B1" w:rsidP="00630ED8">
      <w:pPr>
        <w:pStyle w:val="3Y-"/>
        <w:numPr>
          <w:ilvl w:val="0"/>
          <w:numId w:val="0"/>
        </w:numPr>
      </w:pPr>
    </w:p>
    <w:p w:rsidR="0036580C" w:rsidRDefault="0036580C" w:rsidP="00D64C86">
      <w:pPr>
        <w:pStyle w:val="3Y-"/>
      </w:pPr>
      <w:r>
        <w:t xml:space="preserve">Format: </w:t>
      </w:r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B121B1" w:rsidTr="005E632B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 w:rsidRPr="001C44D3">
              <w:rPr>
                <w:rFonts w:ascii="Segoe UI" w:hAnsi="Segoe UI" w:cs="Segoe UI"/>
              </w:rPr>
              <w:t>{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Pr="001C44D3">
              <w:rPr>
                <w:rFonts w:ascii="Segoe UI" w:hAnsi="Segoe UI" w:cs="Segoe UI"/>
              </w:rPr>
              <w:t>"reqid": "123",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 w:rsidRPr="001C44D3">
              <w:rPr>
                <w:rFonts w:ascii="Segoe UI" w:hAnsi="Segoe UI" w:cs="Segoe UI"/>
              </w:rPr>
              <w:t xml:space="preserve"> "username": "dn.abc",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 w:rsidRPr="001C44D3">
              <w:rPr>
                <w:rFonts w:ascii="Segoe UI" w:hAnsi="Segoe UI" w:cs="Segoe UI"/>
              </w:rPr>
              <w:t xml:space="preserve"> "password": "xxx</w:t>
            </w:r>
            <w:r w:rsidR="00D626C2" w:rsidRPr="001C44D3">
              <w:rPr>
                <w:rFonts w:ascii="Segoe UI" w:hAnsi="Segoe UI" w:cs="Segoe UI"/>
              </w:rPr>
              <w:t>"</w:t>
            </w:r>
            <w:r w:rsidRPr="001C44D3">
              <w:rPr>
                <w:rFonts w:ascii="Segoe UI" w:hAnsi="Segoe UI" w:cs="Segoe UI"/>
              </w:rPr>
              <w:t>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Pr="001C44D3">
              <w:rPr>
                <w:rFonts w:ascii="Segoe UI" w:hAnsi="Segoe UI" w:cs="Segoe UI"/>
              </w:rPr>
              <w:t>"brandname": "xyz",</w:t>
            </w:r>
          </w:p>
          <w:p w:rsid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Pr="001C44D3">
              <w:rPr>
                <w:rFonts w:ascii="Segoe UI" w:hAnsi="Segoe UI" w:cs="Segoe UI"/>
              </w:rPr>
              <w:t>"textmsg": "Hello",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Pr="001C44D3">
              <w:rPr>
                <w:rFonts w:ascii="Segoe UI" w:hAnsi="Segoe UI" w:cs="Segoe UI"/>
              </w:rPr>
              <w:t>"sendtime": "20190219105500",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="00A159D2">
              <w:rPr>
                <w:rFonts w:ascii="Segoe UI" w:hAnsi="Segoe UI" w:cs="Segoe UI"/>
              </w:rPr>
              <w:t>"isunicode": 0</w:t>
            </w:r>
            <w:r w:rsidRPr="001C44D3">
              <w:rPr>
                <w:rFonts w:ascii="Segoe UI" w:hAnsi="Segoe UI" w:cs="Segoe UI"/>
              </w:rPr>
              <w:t>,</w:t>
            </w:r>
          </w:p>
          <w:p w:rsidR="001C44D3" w:rsidRPr="001C44D3" w:rsidRDefault="001C44D3" w:rsidP="001C44D3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</w:t>
            </w:r>
            <w:r w:rsidRPr="001C44D3">
              <w:rPr>
                <w:rFonts w:ascii="Segoe UI" w:hAnsi="Segoe UI" w:cs="Segoe UI"/>
              </w:rPr>
              <w:t>"listmsisdn": "84391222xxx;84351222xxx"</w:t>
            </w:r>
          </w:p>
          <w:p w:rsidR="00B121B1" w:rsidRDefault="001C44D3" w:rsidP="001C44D3">
            <w:pPr>
              <w:pStyle w:val="5Code"/>
              <w:ind w:left="0"/>
            </w:pPr>
            <w:r w:rsidRPr="001C44D3">
              <w:rPr>
                <w:rFonts w:ascii="Segoe UI" w:hAnsi="Segoe UI" w:cs="Segoe UI"/>
              </w:rPr>
              <w:t>}</w:t>
            </w:r>
          </w:p>
        </w:tc>
      </w:tr>
    </w:tbl>
    <w:p w:rsidR="00B121B1" w:rsidRDefault="00B121B1" w:rsidP="00B121B1">
      <w:pPr>
        <w:pStyle w:val="3Y-"/>
        <w:numPr>
          <w:ilvl w:val="0"/>
          <w:numId w:val="0"/>
        </w:numPr>
        <w:ind w:left="720"/>
      </w:pPr>
    </w:p>
    <w:p w:rsidR="003B2E7E" w:rsidRDefault="00407086" w:rsidP="00C619EA">
      <w:pPr>
        <w:pStyle w:val="3Y-"/>
      </w:pPr>
      <w:r>
        <w:t>Bảng mô tả chi tiết các tham số</w:t>
      </w:r>
      <w:r w:rsidR="004A5335">
        <w:t xml:space="preserve"> hàm send</w:t>
      </w:r>
      <w:r w:rsidR="00CE46BF">
        <w:t>sms</w:t>
      </w:r>
      <w:r>
        <w:t>:</w:t>
      </w:r>
    </w:p>
    <w:tbl>
      <w:tblPr>
        <w:tblW w:w="949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134"/>
        <w:gridCol w:w="2977"/>
        <w:gridCol w:w="3827"/>
      </w:tblGrid>
      <w:tr w:rsidR="003A6D7E" w:rsidRPr="00812F0C" w:rsidTr="00B87A86">
        <w:trPr>
          <w:cantSplit/>
        </w:trPr>
        <w:tc>
          <w:tcPr>
            <w:tcW w:w="1552" w:type="dxa"/>
            <w:shd w:val="clear" w:color="auto" w:fill="C00000"/>
          </w:tcPr>
          <w:p w:rsidR="003A6D7E" w:rsidRPr="007545C2" w:rsidRDefault="003A6D7E" w:rsidP="00812F0C">
            <w:pPr>
              <w:pStyle w:val="TableHeader"/>
              <w:jc w:val="center"/>
            </w:pPr>
            <w:r w:rsidRPr="007545C2">
              <w:t>Tham số</w:t>
            </w:r>
          </w:p>
        </w:tc>
        <w:tc>
          <w:tcPr>
            <w:tcW w:w="1134" w:type="dxa"/>
            <w:shd w:val="clear" w:color="auto" w:fill="C00000"/>
          </w:tcPr>
          <w:p w:rsidR="003A6D7E" w:rsidRPr="003A6D7E" w:rsidRDefault="003A6D7E" w:rsidP="00F76D60">
            <w:pPr>
              <w:pStyle w:val="TableHeader"/>
              <w:jc w:val="center"/>
              <w:rPr>
                <w:color w:val="FF0000"/>
              </w:rPr>
            </w:pPr>
            <w:r w:rsidRPr="003A6D7E">
              <w:rPr>
                <w:color w:val="FFFFFF" w:themeColor="background1"/>
              </w:rPr>
              <w:t>Kiểu</w:t>
            </w:r>
          </w:p>
        </w:tc>
        <w:tc>
          <w:tcPr>
            <w:tcW w:w="2977" w:type="dxa"/>
            <w:shd w:val="clear" w:color="auto" w:fill="C00000"/>
          </w:tcPr>
          <w:p w:rsidR="003A6D7E" w:rsidRPr="007545C2" w:rsidRDefault="003A6D7E" w:rsidP="00F76D60">
            <w:pPr>
              <w:pStyle w:val="TableHeader"/>
              <w:jc w:val="center"/>
              <w:rPr>
                <w:color w:val="FFFFFF" w:themeColor="background1"/>
              </w:rPr>
            </w:pPr>
            <w:r w:rsidRPr="007545C2">
              <w:rPr>
                <w:color w:val="FFFFFF" w:themeColor="background1"/>
              </w:rPr>
              <w:t>Mô tả</w:t>
            </w:r>
          </w:p>
        </w:tc>
        <w:tc>
          <w:tcPr>
            <w:tcW w:w="3827" w:type="dxa"/>
            <w:shd w:val="clear" w:color="auto" w:fill="C00000"/>
          </w:tcPr>
          <w:p w:rsidR="003A6D7E" w:rsidRPr="007545C2" w:rsidRDefault="003A6D7E" w:rsidP="00812F0C">
            <w:pPr>
              <w:pStyle w:val="TableHeader"/>
              <w:jc w:val="center"/>
            </w:pPr>
            <w:r w:rsidRPr="007545C2">
              <w:t>Yêu cầu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  <w:vAlign w:val="center"/>
          </w:tcPr>
          <w:p w:rsidR="003A6D7E" w:rsidRPr="007545C2" w:rsidRDefault="00FE378C" w:rsidP="0074705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reqid</w:t>
            </w:r>
          </w:p>
        </w:tc>
        <w:tc>
          <w:tcPr>
            <w:tcW w:w="1134" w:type="dxa"/>
            <w:vAlign w:val="center"/>
          </w:tcPr>
          <w:p w:rsidR="003A6D7E" w:rsidRPr="007545C2" w:rsidRDefault="003A6D7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ID của request của hệ thống phía bên đối tác</w:t>
            </w:r>
          </w:p>
        </w:tc>
        <w:tc>
          <w:tcPr>
            <w:tcW w:w="382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Là chuỗi ký tự, độ dài tối đa 255 ký tự, không được trùng nhau cho mỗi request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</w:tcPr>
          <w:p w:rsidR="003A6D7E" w:rsidRPr="007545C2" w:rsidRDefault="00FE378C" w:rsidP="00747054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username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3A6D7E" w:rsidRPr="007545C2" w:rsidRDefault="003A6D7E" w:rsidP="00747054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Tên đăng nhập hệ thống</w:t>
            </w:r>
          </w:p>
        </w:tc>
        <w:tc>
          <w:tcPr>
            <w:tcW w:w="3827" w:type="dxa"/>
          </w:tcPr>
          <w:p w:rsidR="003A6D7E" w:rsidRPr="007545C2" w:rsidRDefault="003A6D7E" w:rsidP="00747054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Có phân biệt chữ hoa chữ thường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</w:tcPr>
          <w:p w:rsidR="003A6D7E" w:rsidRPr="007545C2" w:rsidRDefault="00FE378C" w:rsidP="00747054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password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3A6D7E" w:rsidRPr="007545C2" w:rsidRDefault="003A6D7E" w:rsidP="00747054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Mật khẩu đăng nhập</w:t>
            </w:r>
          </w:p>
        </w:tc>
        <w:tc>
          <w:tcPr>
            <w:tcW w:w="3827" w:type="dxa"/>
          </w:tcPr>
          <w:p w:rsidR="003A6D7E" w:rsidRPr="007545C2" w:rsidRDefault="003A6D7E" w:rsidP="00747054">
            <w:pPr>
              <w:spacing w:before="60" w:after="60" w:line="240" w:lineRule="auto"/>
              <w:rPr>
                <w:sz w:val="22"/>
                <w:szCs w:val="22"/>
              </w:rPr>
            </w:pPr>
          </w:p>
        </w:tc>
      </w:tr>
      <w:tr w:rsidR="003A6D7E" w:rsidRPr="00812F0C" w:rsidTr="00B87A86">
        <w:trPr>
          <w:cantSplit/>
        </w:trPr>
        <w:tc>
          <w:tcPr>
            <w:tcW w:w="1552" w:type="dxa"/>
            <w:vAlign w:val="center"/>
          </w:tcPr>
          <w:p w:rsidR="003A6D7E" w:rsidRPr="007545C2" w:rsidRDefault="00FE378C" w:rsidP="00F81A6B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brandname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F81A6B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Tên Brandname</w:t>
            </w:r>
          </w:p>
        </w:tc>
        <w:tc>
          <w:tcPr>
            <w:tcW w:w="3827" w:type="dxa"/>
          </w:tcPr>
          <w:p w:rsidR="003A6D7E" w:rsidRPr="007545C2" w:rsidRDefault="003A6D7E" w:rsidP="00F81A6B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Có phân biệt chữ hoa chữ thường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  <w:vAlign w:val="center"/>
          </w:tcPr>
          <w:p w:rsidR="003A6D7E" w:rsidRPr="007545C2" w:rsidRDefault="00FE378C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textmsg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Nội dung tin nhắn</w:t>
            </w:r>
          </w:p>
        </w:tc>
        <w:tc>
          <w:tcPr>
            <w:tcW w:w="382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  <w:vAlign w:val="center"/>
          </w:tcPr>
          <w:p w:rsidR="003A6D7E" w:rsidRPr="007545C2" w:rsidRDefault="00FE378C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sendtime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Thời gian gửi tin</w:t>
            </w:r>
          </w:p>
        </w:tc>
        <w:tc>
          <w:tcPr>
            <w:tcW w:w="382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Theo format yyyyMMddHHmmss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  <w:vAlign w:val="center"/>
          </w:tcPr>
          <w:p w:rsidR="003A6D7E" w:rsidRPr="007545C2" w:rsidRDefault="00FE378C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isunicode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Tin nhắn Unicode</w:t>
            </w:r>
          </w:p>
        </w:tc>
        <w:tc>
          <w:tcPr>
            <w:tcW w:w="3827" w:type="dxa"/>
            <w:vAlign w:val="center"/>
          </w:tcPr>
          <w:p w:rsidR="003A6D7E" w:rsidRPr="007545C2" w:rsidRDefault="003A6D7E" w:rsidP="0012152F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 xml:space="preserve">0: nếu là tin nhắn không dấu </w:t>
            </w:r>
          </w:p>
          <w:p w:rsidR="003A6D7E" w:rsidRPr="007545C2" w:rsidRDefault="003A6D7E" w:rsidP="0012152F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8: nếu là tin nhắn unicode</w:t>
            </w:r>
          </w:p>
        </w:tc>
      </w:tr>
      <w:tr w:rsidR="003A6D7E" w:rsidRPr="00812F0C" w:rsidTr="00B87A86">
        <w:trPr>
          <w:cantSplit/>
          <w:trHeight w:val="354"/>
        </w:trPr>
        <w:tc>
          <w:tcPr>
            <w:tcW w:w="1552" w:type="dxa"/>
            <w:vAlign w:val="center"/>
          </w:tcPr>
          <w:p w:rsidR="003A6D7E" w:rsidRPr="007545C2" w:rsidRDefault="00FE378C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lastRenderedPageBreak/>
              <w:t>listmsisdn</w:t>
            </w:r>
          </w:p>
        </w:tc>
        <w:tc>
          <w:tcPr>
            <w:tcW w:w="1134" w:type="dxa"/>
            <w:vAlign w:val="center"/>
          </w:tcPr>
          <w:p w:rsidR="003A6D7E" w:rsidRPr="007545C2" w:rsidRDefault="00DB75EE" w:rsidP="00A41494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3A6D7E" w:rsidRPr="007545C2" w:rsidRDefault="003A6D7E" w:rsidP="0007018E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Danh sách số điện thoại nhận SMS</w:t>
            </w:r>
          </w:p>
        </w:tc>
        <w:tc>
          <w:tcPr>
            <w:tcW w:w="3827" w:type="dxa"/>
            <w:vAlign w:val="center"/>
          </w:tcPr>
          <w:p w:rsidR="003A6D7E" w:rsidRPr="007545C2" w:rsidRDefault="003A6D7E" w:rsidP="00747054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Format bắt đầu 84</w:t>
            </w:r>
          </w:p>
          <w:p w:rsidR="003A6D7E" w:rsidRPr="007545C2" w:rsidRDefault="003A6D7E" w:rsidP="00E07D3F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Danh sách SDT cách nhau bởi dấu</w:t>
            </w:r>
            <w:r w:rsidR="00700C5E">
              <w:rPr>
                <w:color w:val="000000"/>
                <w:sz w:val="22"/>
                <w:szCs w:val="22"/>
              </w:rPr>
              <w:t xml:space="preserve"> chấm</w:t>
            </w:r>
            <w:r w:rsidRPr="007545C2">
              <w:rPr>
                <w:color w:val="000000"/>
                <w:sz w:val="22"/>
                <w:szCs w:val="22"/>
              </w:rPr>
              <w:t xml:space="preserve"> phẩy</w:t>
            </w:r>
            <w:r w:rsidR="00700C5E">
              <w:rPr>
                <w:color w:val="000000"/>
                <w:sz w:val="22"/>
                <w:szCs w:val="22"/>
              </w:rPr>
              <w:t xml:space="preserve"> “;”</w:t>
            </w:r>
            <w:r w:rsidRPr="007545C2">
              <w:rPr>
                <w:color w:val="000000"/>
                <w:sz w:val="22"/>
                <w:szCs w:val="22"/>
              </w:rPr>
              <w:t xml:space="preserve"> và không có khoảng trắng</w:t>
            </w:r>
          </w:p>
        </w:tc>
      </w:tr>
    </w:tbl>
    <w:p w:rsidR="007D478F" w:rsidRDefault="000220F6" w:rsidP="007D478F">
      <w:pPr>
        <w:pStyle w:val="Heading2"/>
      </w:pPr>
      <w:bookmarkStart w:id="15" w:name="_Toc468777354"/>
      <w:r>
        <w:t>Response</w:t>
      </w:r>
      <w:bookmarkEnd w:id="15"/>
    </w:p>
    <w:p w:rsidR="007D478F" w:rsidRDefault="007D478F" w:rsidP="007D478F">
      <w:pPr>
        <w:pStyle w:val="3Y-"/>
      </w:pPr>
      <w:r>
        <w:t>Format</w:t>
      </w:r>
      <w:r w:rsidR="00646017">
        <w:t>:</w:t>
      </w:r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3B2E7E" w:rsidTr="005B1EC7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1F2531" w:rsidRDefault="003B2E7E" w:rsidP="003B2E7E">
            <w:pPr>
              <w:pStyle w:val="5Code"/>
              <w:ind w:left="0"/>
            </w:pPr>
            <w:r>
              <w:t>{</w:t>
            </w:r>
            <w:r w:rsidR="001F2531">
              <w:t xml:space="preserve">   </w:t>
            </w:r>
          </w:p>
          <w:p w:rsidR="003B2E7E" w:rsidRDefault="003B2E7E" w:rsidP="003B2E7E">
            <w:pPr>
              <w:pStyle w:val="5Code"/>
              <w:ind w:left="0"/>
            </w:pPr>
            <w:r>
              <w:t xml:space="preserve">     </w:t>
            </w:r>
            <w:r w:rsidR="0078134F">
              <w:t>"</w:t>
            </w:r>
            <w:r w:rsidR="005627EB">
              <w:t>code</w:t>
            </w:r>
            <w:r w:rsidR="00EC7082">
              <w:t>": 0,</w:t>
            </w:r>
          </w:p>
          <w:p w:rsidR="003B2E7E" w:rsidRDefault="003B2E7E" w:rsidP="003B2E7E">
            <w:pPr>
              <w:pStyle w:val="5Code"/>
              <w:ind w:left="0"/>
            </w:pPr>
            <w:r>
              <w:t xml:space="preserve">     "</w:t>
            </w:r>
            <w:r w:rsidR="00AC3EB3">
              <w:t>message</w:t>
            </w:r>
            <w:r>
              <w:t>": "[Error Description if present]"</w:t>
            </w:r>
          </w:p>
          <w:p w:rsidR="003B2E7E" w:rsidRDefault="003B2E7E" w:rsidP="003B2E7E">
            <w:pPr>
              <w:pStyle w:val="5Code"/>
              <w:ind w:left="0"/>
            </w:pPr>
            <w:r>
              <w:t>}</w:t>
            </w:r>
          </w:p>
        </w:tc>
      </w:tr>
    </w:tbl>
    <w:p w:rsidR="007D478F" w:rsidRDefault="007D478F" w:rsidP="007D478F">
      <w:pPr>
        <w:pStyle w:val="3Y-"/>
        <w:numPr>
          <w:ilvl w:val="0"/>
          <w:numId w:val="0"/>
        </w:numPr>
        <w:ind w:left="360"/>
      </w:pPr>
    </w:p>
    <w:p w:rsidR="002D7034" w:rsidRPr="002D7034" w:rsidRDefault="00CA1043" w:rsidP="00AE6AE3">
      <w:pPr>
        <w:pStyle w:val="3Y-"/>
      </w:pPr>
      <w:r>
        <w:t>Chi tiết mã lỗi trả về:</w:t>
      </w:r>
    </w:p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1"/>
        <w:gridCol w:w="5760"/>
      </w:tblGrid>
      <w:tr w:rsidR="002D7034" w:rsidRPr="00E177D2" w:rsidTr="00032DB6">
        <w:trPr>
          <w:cantSplit/>
        </w:trPr>
        <w:tc>
          <w:tcPr>
            <w:tcW w:w="3091" w:type="dxa"/>
            <w:shd w:val="clear" w:color="auto" w:fill="C00000"/>
          </w:tcPr>
          <w:p w:rsidR="002D7034" w:rsidRPr="00BC53C9" w:rsidRDefault="006D2D87" w:rsidP="00FE00D9">
            <w:pPr>
              <w:pStyle w:val="TableHeader"/>
              <w:jc w:val="center"/>
            </w:pPr>
            <w:r>
              <w:t>Code</w:t>
            </w:r>
          </w:p>
        </w:tc>
        <w:tc>
          <w:tcPr>
            <w:tcW w:w="5760" w:type="dxa"/>
            <w:shd w:val="clear" w:color="auto" w:fill="C00000"/>
          </w:tcPr>
          <w:p w:rsidR="002D7034" w:rsidRPr="00E177D2" w:rsidRDefault="00944A34" w:rsidP="00842560">
            <w:pPr>
              <w:pStyle w:val="TableHeader"/>
              <w:jc w:val="center"/>
              <w:rPr>
                <w:i/>
              </w:rPr>
            </w:pPr>
            <w:r>
              <w:t>Message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Pr="006E175C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  <w:tc>
          <w:tcPr>
            <w:tcW w:w="5760" w:type="dxa"/>
          </w:tcPr>
          <w:p w:rsidR="00581597" w:rsidRPr="006E175C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được tiếp nhận thành công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5760" w:type="dxa"/>
          </w:tcPr>
          <w:p w:rsidR="00581597" w:rsidRPr="002F238F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  <w:lang w:val="vi-VN"/>
              </w:rPr>
              <w:t>Tài khoản đăng nhập không hợp lệ</w:t>
            </w:r>
          </w:p>
        </w:tc>
      </w:tr>
      <w:tr w:rsidR="00581597" w:rsidRPr="00E177D2" w:rsidTr="00032DB6">
        <w:trPr>
          <w:cantSplit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Brandname không tồn tại hoặc không thuộc sở hữu</w:t>
            </w:r>
          </w:p>
        </w:tc>
      </w:tr>
      <w:tr w:rsidR="00564AB4" w:rsidRPr="00E177D2" w:rsidTr="00032DB6">
        <w:trPr>
          <w:cantSplit/>
        </w:trPr>
        <w:tc>
          <w:tcPr>
            <w:tcW w:w="3091" w:type="dxa"/>
          </w:tcPr>
          <w:p w:rsidR="00564AB4" w:rsidRDefault="00564AB4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5760" w:type="dxa"/>
          </w:tcPr>
          <w:p w:rsidR="00564AB4" w:rsidRDefault="00564AB4" w:rsidP="00DD7741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 xml:space="preserve">Request bị từ chối vì </w:t>
            </w:r>
            <w:r w:rsidR="00DD7741">
              <w:rPr>
                <w:rFonts w:cs="Courier New"/>
              </w:rPr>
              <w:t xml:space="preserve">nội dung tin nhắn không phù hợp với </w:t>
            </w:r>
            <w:r>
              <w:rPr>
                <w:rFonts w:cs="Courier New"/>
              </w:rPr>
              <w:t>template hoặc chưa khai báo template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trùng ID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vượt hạn mức gửi tin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thiếu thời gian gửi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11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chứa từ khóa chặn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13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vượt quá số lượng số điện thoại trong request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14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bị từ chối vì chứa số điện thoại sai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Pr="002E516C" w:rsidRDefault="00581597" w:rsidP="00581597">
            <w:pPr>
              <w:spacing w:before="60" w:after="60"/>
              <w:jc w:val="center"/>
              <w:rPr>
                <w:rFonts w:cs="Courier New"/>
                <w:lang w:val="vi-VN"/>
              </w:rPr>
            </w:pPr>
            <w:r>
              <w:rPr>
                <w:rFonts w:cs="Courier New"/>
                <w:lang w:val="vi-VN"/>
              </w:rPr>
              <w:t>15</w:t>
            </w:r>
          </w:p>
        </w:tc>
        <w:tc>
          <w:tcPr>
            <w:tcW w:w="5760" w:type="dxa"/>
          </w:tcPr>
          <w:p w:rsidR="00581597" w:rsidRPr="002E516C" w:rsidRDefault="00581597" w:rsidP="00D573EE">
            <w:pPr>
              <w:spacing w:before="60" w:after="60"/>
              <w:rPr>
                <w:rFonts w:cs="Courier New"/>
                <w:lang w:val="vi-VN"/>
              </w:rPr>
            </w:pPr>
            <w:r>
              <w:rPr>
                <w:rFonts w:cs="Courier New"/>
                <w:lang w:val="vi-VN"/>
              </w:rPr>
              <w:t xml:space="preserve">Lỗi chưa đăng ký </w:t>
            </w:r>
            <w:r w:rsidR="003B3E8C">
              <w:rPr>
                <w:rFonts w:cs="Courier New"/>
              </w:rPr>
              <w:t>hạn mức gói tin</w:t>
            </w:r>
            <w:r w:rsidR="0007312F">
              <w:rPr>
                <w:rFonts w:cs="Courier New"/>
              </w:rPr>
              <w:t xml:space="preserve"> </w:t>
            </w:r>
            <w:r w:rsidR="007A0BF8">
              <w:rPr>
                <w:rFonts w:cs="Courier New"/>
              </w:rPr>
              <w:t xml:space="preserve">trên hệ thống của Vivas </w:t>
            </w:r>
            <w:r w:rsidR="00D573EE">
              <w:rPr>
                <w:rFonts w:cs="Courier New"/>
              </w:rPr>
              <w:t>(l</w:t>
            </w:r>
            <w:r w:rsidR="0007312F">
              <w:rPr>
                <w:rFonts w:cs="Courier New"/>
              </w:rPr>
              <w:t>iên hệ admin để giải quyết)</w:t>
            </w:r>
          </w:p>
        </w:tc>
      </w:tr>
      <w:tr w:rsidR="003B3E8C" w:rsidRPr="00E177D2" w:rsidTr="00032DB6">
        <w:trPr>
          <w:cantSplit/>
          <w:trHeight w:val="354"/>
        </w:trPr>
        <w:tc>
          <w:tcPr>
            <w:tcW w:w="3091" w:type="dxa"/>
          </w:tcPr>
          <w:p w:rsidR="003B3E8C" w:rsidRPr="00032DB6" w:rsidRDefault="00032DB6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16 </w:t>
            </w:r>
          </w:p>
        </w:tc>
        <w:tc>
          <w:tcPr>
            <w:tcW w:w="5760" w:type="dxa"/>
          </w:tcPr>
          <w:p w:rsidR="003B3E8C" w:rsidRDefault="00032DB6" w:rsidP="00D573EE">
            <w:pPr>
              <w:spacing w:before="60" w:after="60"/>
              <w:rPr>
                <w:rFonts w:cs="Courier New"/>
                <w:lang w:val="vi-VN"/>
              </w:rPr>
            </w:pPr>
            <w:r>
              <w:rPr>
                <w:rFonts w:cs="Courier New"/>
                <w:lang w:val="vi-VN"/>
              </w:rPr>
              <w:t xml:space="preserve">Lỗi chưa đăng ký </w:t>
            </w:r>
            <w:r>
              <w:rPr>
                <w:rFonts w:cs="Courier New"/>
              </w:rPr>
              <w:t>đường gửi tin sang nhà mạng (</w:t>
            </w:r>
            <w:r w:rsidR="00D573EE">
              <w:rPr>
                <w:rFonts w:cs="Courier New"/>
              </w:rPr>
              <w:t>l</w:t>
            </w:r>
            <w:r>
              <w:rPr>
                <w:rFonts w:cs="Courier New"/>
              </w:rPr>
              <w:t>iên hệ admin để giải quyết)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50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xử lý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98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sai protocol gọi request</w:t>
            </w:r>
          </w:p>
        </w:tc>
      </w:tr>
      <w:tr w:rsidR="00581597" w:rsidRPr="00E177D2" w:rsidTr="00032DB6">
        <w:trPr>
          <w:cantSplit/>
          <w:trHeight w:val="354"/>
        </w:trPr>
        <w:tc>
          <w:tcPr>
            <w:tcW w:w="3091" w:type="dxa"/>
          </w:tcPr>
          <w:p w:rsidR="00581597" w:rsidRDefault="00581597" w:rsidP="00581597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99</w:t>
            </w:r>
          </w:p>
        </w:tc>
        <w:tc>
          <w:tcPr>
            <w:tcW w:w="5760" w:type="dxa"/>
          </w:tcPr>
          <w:p w:rsidR="00581597" w:rsidRDefault="00581597" w:rsidP="00581597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thiếu tham số gọi request</w:t>
            </w:r>
          </w:p>
        </w:tc>
      </w:tr>
      <w:bookmarkEnd w:id="6"/>
    </w:tbl>
    <w:p w:rsidR="002D7034" w:rsidRDefault="002D7034" w:rsidP="002D7034"/>
    <w:p w:rsidR="00B57990" w:rsidRDefault="00B57990" w:rsidP="00B57990">
      <w:pPr>
        <w:pStyle w:val="Heading1"/>
      </w:pPr>
      <w:bookmarkStart w:id="16" w:name="_Toc468777355"/>
      <w:r>
        <w:lastRenderedPageBreak/>
        <w:t>API verify_sms</w:t>
      </w:r>
      <w:bookmarkEnd w:id="16"/>
    </w:p>
    <w:p w:rsidR="00B57990" w:rsidRDefault="00B57990" w:rsidP="00B57990">
      <w:pPr>
        <w:pStyle w:val="Heading2"/>
      </w:pPr>
      <w:bookmarkStart w:id="17" w:name="_Toc468777356"/>
      <w:r>
        <w:t>Chức năng</w:t>
      </w:r>
      <w:bookmarkEnd w:id="17"/>
    </w:p>
    <w:p w:rsidR="00D220E3" w:rsidRPr="00203571" w:rsidRDefault="00B57990" w:rsidP="00B57990">
      <w:r>
        <w:t xml:space="preserve">API </w:t>
      </w:r>
      <w:r w:rsidR="00015014">
        <w:t xml:space="preserve">sử dụng </w:t>
      </w:r>
      <w:r>
        <w:t xml:space="preserve">để </w:t>
      </w:r>
      <w:r w:rsidR="000E758C">
        <w:t xml:space="preserve">kiểm tra </w:t>
      </w:r>
      <w:r w:rsidR="00650099">
        <w:t xml:space="preserve">trạng thái </w:t>
      </w:r>
      <w:r w:rsidR="00803153">
        <w:t xml:space="preserve">xử lý của </w:t>
      </w:r>
      <w:r w:rsidR="00B10F24">
        <w:t xml:space="preserve">các </w:t>
      </w:r>
      <w:r w:rsidR="00650099">
        <w:t>tin nhắ</w:t>
      </w:r>
      <w:r w:rsidR="005B7FFB">
        <w:t>n đã được Vivas tiếp nhận</w:t>
      </w:r>
      <w:r w:rsidR="00E67C55">
        <w:t>:</w:t>
      </w:r>
      <w:r w:rsidR="001A3792">
        <w:t xml:space="preserve"> </w:t>
      </w:r>
    </w:p>
    <w:p w:rsidR="00B57990" w:rsidRPr="00F50210" w:rsidRDefault="00B57990" w:rsidP="00B57990">
      <w:pPr>
        <w:pStyle w:val="Heading2"/>
      </w:pPr>
      <w:bookmarkStart w:id="18" w:name="_Toc468777357"/>
      <w:r>
        <w:t>Request</w:t>
      </w:r>
      <w:bookmarkEnd w:id="18"/>
    </w:p>
    <w:tbl>
      <w:tblPr>
        <w:tblW w:w="5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2430"/>
        <w:gridCol w:w="1800"/>
      </w:tblGrid>
      <w:tr w:rsidR="00881696" w:rsidRPr="00E177D2" w:rsidTr="00881696">
        <w:trPr>
          <w:cantSplit/>
          <w:jc w:val="center"/>
        </w:trPr>
        <w:tc>
          <w:tcPr>
            <w:tcW w:w="1381" w:type="dxa"/>
            <w:shd w:val="clear" w:color="auto" w:fill="C00000"/>
          </w:tcPr>
          <w:p w:rsidR="00881696" w:rsidRPr="00F62405" w:rsidRDefault="00881696" w:rsidP="00F62405">
            <w:pPr>
              <w:pStyle w:val="TableHeader"/>
            </w:pPr>
            <w:r w:rsidRPr="001D3220">
              <w:t>Method</w:t>
            </w:r>
          </w:p>
        </w:tc>
        <w:tc>
          <w:tcPr>
            <w:tcW w:w="2430" w:type="dxa"/>
            <w:shd w:val="clear" w:color="auto" w:fill="C00000"/>
          </w:tcPr>
          <w:p w:rsidR="00881696" w:rsidRPr="00F62405" w:rsidRDefault="00881696" w:rsidP="00F62405">
            <w:pPr>
              <w:pStyle w:val="TableHeader"/>
            </w:pPr>
            <w:r w:rsidRPr="00F62405">
              <w:t>URL</w:t>
            </w:r>
          </w:p>
        </w:tc>
        <w:tc>
          <w:tcPr>
            <w:tcW w:w="1800" w:type="dxa"/>
            <w:shd w:val="clear" w:color="auto" w:fill="C00000"/>
          </w:tcPr>
          <w:p w:rsidR="00881696" w:rsidRPr="00F62405" w:rsidRDefault="00881696" w:rsidP="003D0090">
            <w:pPr>
              <w:pStyle w:val="TableHeader"/>
              <w:jc w:val="left"/>
            </w:pPr>
            <w:r>
              <w:t>Data type</w:t>
            </w:r>
          </w:p>
        </w:tc>
      </w:tr>
      <w:tr w:rsidR="00881696" w:rsidRPr="00E177D2" w:rsidTr="00881696">
        <w:trPr>
          <w:cantSplit/>
          <w:jc w:val="center"/>
        </w:trPr>
        <w:tc>
          <w:tcPr>
            <w:tcW w:w="1381" w:type="dxa"/>
          </w:tcPr>
          <w:p w:rsidR="00881696" w:rsidRPr="002D7034" w:rsidRDefault="00881696" w:rsidP="00C466A4">
            <w:pPr>
              <w:spacing w:before="60" w:after="60"/>
            </w:pPr>
            <w:r w:rsidRPr="000220F6">
              <w:t>POST</w:t>
            </w:r>
          </w:p>
        </w:tc>
        <w:tc>
          <w:tcPr>
            <w:tcW w:w="2430" w:type="dxa"/>
          </w:tcPr>
          <w:p w:rsidR="00881696" w:rsidRPr="000220F6" w:rsidRDefault="00881696" w:rsidP="00C466A4">
            <w:pPr>
              <w:spacing w:before="60" w:after="60"/>
            </w:pPr>
            <w:r w:rsidRPr="000220F6">
              <w:t>/</w:t>
            </w:r>
            <w:r>
              <w:t>verifysms</w:t>
            </w:r>
          </w:p>
        </w:tc>
        <w:tc>
          <w:tcPr>
            <w:tcW w:w="1800" w:type="dxa"/>
          </w:tcPr>
          <w:p w:rsidR="00881696" w:rsidRPr="00E177D2" w:rsidRDefault="00881696" w:rsidP="00C466A4">
            <w:pPr>
              <w:spacing w:before="60" w:after="60"/>
            </w:pPr>
            <w:r>
              <w:t>Json</w:t>
            </w:r>
          </w:p>
        </w:tc>
      </w:tr>
    </w:tbl>
    <w:p w:rsidR="00B57990" w:rsidRPr="009D1B3D" w:rsidRDefault="00B57990" w:rsidP="002E2312">
      <w:pPr>
        <w:pStyle w:val="3Y-"/>
        <w:numPr>
          <w:ilvl w:val="0"/>
          <w:numId w:val="0"/>
        </w:numPr>
      </w:pPr>
    </w:p>
    <w:p w:rsidR="00B57990" w:rsidRDefault="002E2312" w:rsidP="00B57990">
      <w:pPr>
        <w:pStyle w:val="3Y-"/>
      </w:pPr>
      <w:r>
        <w:t>F</w:t>
      </w:r>
      <w:r w:rsidR="00EC2018">
        <w:t>ormat</w:t>
      </w:r>
      <w:r w:rsidR="00B57990">
        <w:t xml:space="preserve"> </w:t>
      </w:r>
      <w:r w:rsidR="00B57990" w:rsidRPr="009D1B3D">
        <w:t>:</w:t>
      </w:r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B57990" w:rsidTr="005E632B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B57990" w:rsidRPr="004820CE" w:rsidRDefault="00B57990" w:rsidP="005E632B">
            <w:pPr>
              <w:pStyle w:val="5Code"/>
              <w:ind w:left="0"/>
              <w:rPr>
                <w:rFonts w:ascii="Segoe UI" w:hAnsi="Segoe UI" w:cs="Segoe UI"/>
              </w:rPr>
            </w:pPr>
            <w:r w:rsidRPr="004820CE">
              <w:rPr>
                <w:rFonts w:ascii="Segoe UI" w:hAnsi="Segoe UI" w:cs="Segoe UI"/>
              </w:rPr>
              <w:t>{</w:t>
            </w:r>
          </w:p>
          <w:p w:rsidR="004820CE" w:rsidRPr="004820CE" w:rsidRDefault="004820CE" w:rsidP="004820CE">
            <w:pPr>
              <w:pStyle w:val="5Code"/>
              <w:ind w:left="0"/>
              <w:rPr>
                <w:rFonts w:ascii="Segoe UI" w:hAnsi="Segoe UI" w:cs="Segoe UI"/>
              </w:rPr>
            </w:pPr>
            <w:r w:rsidRPr="004820CE">
              <w:rPr>
                <w:rFonts w:ascii="Segoe UI" w:hAnsi="Segoe UI" w:cs="Segoe UI"/>
              </w:rPr>
              <w:t xml:space="preserve">  </w:t>
            </w:r>
            <w:r>
              <w:rPr>
                <w:rFonts w:ascii="Segoe UI" w:hAnsi="Segoe UI" w:cs="Segoe UI"/>
              </w:rPr>
              <w:t xml:space="preserve"> </w:t>
            </w:r>
            <w:r w:rsidRPr="004820CE">
              <w:rPr>
                <w:rFonts w:ascii="Segoe UI" w:hAnsi="Segoe UI" w:cs="Segoe UI"/>
              </w:rPr>
              <w:t xml:space="preserve">  "</w:t>
            </w:r>
            <w:r w:rsidR="00F41F3C">
              <w:rPr>
                <w:rFonts w:ascii="Segoe UI" w:hAnsi="Segoe UI" w:cs="Segoe UI"/>
              </w:rPr>
              <w:t>username</w:t>
            </w:r>
            <w:r w:rsidRPr="004820CE">
              <w:rPr>
                <w:rFonts w:ascii="Segoe UI" w:hAnsi="Segoe UI" w:cs="Segoe UI"/>
              </w:rPr>
              <w:t>": "dn.abc",</w:t>
            </w:r>
          </w:p>
          <w:p w:rsidR="004820CE" w:rsidRPr="004820CE" w:rsidRDefault="004820CE" w:rsidP="005E632B">
            <w:pPr>
              <w:pStyle w:val="5Code"/>
              <w:ind w:left="0"/>
              <w:rPr>
                <w:rFonts w:ascii="Segoe UI" w:hAnsi="Segoe UI" w:cs="Segoe UI"/>
              </w:rPr>
            </w:pPr>
            <w:r w:rsidRPr="004820CE">
              <w:rPr>
                <w:rFonts w:ascii="Segoe UI" w:hAnsi="Segoe UI" w:cs="Segoe UI"/>
              </w:rPr>
              <w:t xml:space="preserve">  </w:t>
            </w:r>
            <w:r>
              <w:rPr>
                <w:rFonts w:ascii="Segoe UI" w:hAnsi="Segoe UI" w:cs="Segoe UI"/>
              </w:rPr>
              <w:t xml:space="preserve"> </w:t>
            </w:r>
            <w:r w:rsidRPr="004820CE">
              <w:rPr>
                <w:rFonts w:ascii="Segoe UI" w:hAnsi="Segoe UI" w:cs="Segoe UI"/>
              </w:rPr>
              <w:t xml:space="preserve">  "</w:t>
            </w:r>
            <w:r w:rsidR="00AA407C">
              <w:rPr>
                <w:rFonts w:ascii="Segoe UI" w:hAnsi="Segoe UI" w:cs="Segoe UI"/>
              </w:rPr>
              <w:t>password</w:t>
            </w:r>
            <w:r w:rsidRPr="004820CE">
              <w:rPr>
                <w:rFonts w:ascii="Segoe UI" w:hAnsi="Segoe UI" w:cs="Segoe UI"/>
              </w:rPr>
              <w:t>": "xxx</w:t>
            </w:r>
            <w:r w:rsidR="00DF4B3C" w:rsidRPr="00DF4B3C">
              <w:rPr>
                <w:rFonts w:ascii="Segoe UI" w:hAnsi="Segoe UI" w:cs="Segoe UI"/>
              </w:rPr>
              <w:t>"</w:t>
            </w:r>
            <w:r w:rsidRPr="004820CE">
              <w:rPr>
                <w:rFonts w:ascii="Segoe UI" w:hAnsi="Segoe UI" w:cs="Segoe UI"/>
              </w:rPr>
              <w:t>,</w:t>
            </w:r>
          </w:p>
          <w:p w:rsidR="00110EA9" w:rsidRPr="00130ECD" w:rsidRDefault="00B57990" w:rsidP="005E632B">
            <w:pPr>
              <w:pStyle w:val="5Code"/>
              <w:ind w:left="0"/>
              <w:rPr>
                <w:rFonts w:ascii="Segoe UI" w:hAnsi="Segoe UI" w:cs="Segoe UI"/>
              </w:rPr>
            </w:pPr>
            <w:r w:rsidRPr="00130ECD">
              <w:rPr>
                <w:rFonts w:ascii="Segoe UI" w:hAnsi="Segoe UI" w:cs="Segoe UI"/>
              </w:rPr>
              <w:t xml:space="preserve">   </w:t>
            </w:r>
            <w:r w:rsidR="004820CE" w:rsidRPr="00130ECD">
              <w:rPr>
                <w:rFonts w:ascii="Segoe UI" w:hAnsi="Segoe UI" w:cs="Segoe UI"/>
              </w:rPr>
              <w:t xml:space="preserve"> </w:t>
            </w:r>
            <w:r w:rsidRPr="00130ECD">
              <w:rPr>
                <w:rFonts w:ascii="Segoe UI" w:hAnsi="Segoe UI" w:cs="Segoe UI"/>
              </w:rPr>
              <w:t xml:space="preserve"> "</w:t>
            </w:r>
            <w:r w:rsidR="00D770DF">
              <w:rPr>
                <w:rFonts w:ascii="Segoe UI" w:hAnsi="Segoe UI" w:cs="Segoe UI"/>
              </w:rPr>
              <w:t>reqid</w:t>
            </w:r>
            <w:r w:rsidR="00110EA9" w:rsidRPr="00130ECD">
              <w:rPr>
                <w:rFonts w:ascii="Segoe UI" w:hAnsi="Segoe UI" w:cs="Segoe UI"/>
              </w:rPr>
              <w:t>": "</w:t>
            </w:r>
            <w:r w:rsidR="000273E4" w:rsidRPr="00130ECD">
              <w:rPr>
                <w:rFonts w:ascii="Segoe UI" w:hAnsi="Segoe UI" w:cs="Segoe UI"/>
              </w:rPr>
              <w:t>12</w:t>
            </w:r>
            <w:r w:rsidR="00110EA9" w:rsidRPr="00130ECD">
              <w:rPr>
                <w:rFonts w:ascii="Segoe UI" w:hAnsi="Segoe UI" w:cs="Segoe UI"/>
              </w:rPr>
              <w:t>345"</w:t>
            </w:r>
          </w:p>
          <w:p w:rsidR="00B57990" w:rsidRPr="00110EA9" w:rsidRDefault="00B57990" w:rsidP="005E632B">
            <w:pPr>
              <w:pStyle w:val="5Code"/>
              <w:ind w:left="0"/>
              <w:rPr>
                <w:sz w:val="24"/>
              </w:rPr>
            </w:pPr>
            <w:r w:rsidRPr="004820CE">
              <w:rPr>
                <w:rFonts w:ascii="Segoe UI" w:hAnsi="Segoe UI" w:cs="Segoe UI"/>
              </w:rPr>
              <w:t>}</w:t>
            </w:r>
          </w:p>
        </w:tc>
      </w:tr>
    </w:tbl>
    <w:p w:rsidR="007F2858" w:rsidRDefault="007F2858" w:rsidP="007F2858">
      <w:pPr>
        <w:pStyle w:val="3Y-"/>
        <w:numPr>
          <w:ilvl w:val="0"/>
          <w:numId w:val="0"/>
        </w:numPr>
        <w:ind w:left="720"/>
      </w:pPr>
      <w:bookmarkStart w:id="19" w:name="_Toc468777358"/>
    </w:p>
    <w:p w:rsidR="007F2858" w:rsidRDefault="007F2858" w:rsidP="00816D46">
      <w:pPr>
        <w:pStyle w:val="3Y-"/>
        <w:numPr>
          <w:ilvl w:val="0"/>
          <w:numId w:val="26"/>
        </w:numPr>
      </w:pPr>
      <w:r>
        <w:t>Bảng mô tả chi tiết các tham số hàm sendsms:</w:t>
      </w:r>
    </w:p>
    <w:tbl>
      <w:tblPr>
        <w:tblW w:w="939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134"/>
        <w:gridCol w:w="2977"/>
        <w:gridCol w:w="3728"/>
      </w:tblGrid>
      <w:tr w:rsidR="007F2858" w:rsidRPr="00812F0C" w:rsidTr="00F64418">
        <w:trPr>
          <w:cantSplit/>
        </w:trPr>
        <w:tc>
          <w:tcPr>
            <w:tcW w:w="1552" w:type="dxa"/>
            <w:shd w:val="clear" w:color="auto" w:fill="C00000"/>
          </w:tcPr>
          <w:p w:rsidR="007F2858" w:rsidRPr="007545C2" w:rsidRDefault="007F2858" w:rsidP="00872AA1">
            <w:pPr>
              <w:pStyle w:val="TableHeader"/>
              <w:jc w:val="center"/>
            </w:pPr>
            <w:r w:rsidRPr="007545C2">
              <w:t>Tham số</w:t>
            </w:r>
          </w:p>
        </w:tc>
        <w:tc>
          <w:tcPr>
            <w:tcW w:w="1134" w:type="dxa"/>
            <w:shd w:val="clear" w:color="auto" w:fill="C00000"/>
          </w:tcPr>
          <w:p w:rsidR="007F2858" w:rsidRPr="003A6D7E" w:rsidRDefault="007F2858" w:rsidP="00872AA1">
            <w:pPr>
              <w:pStyle w:val="TableHeader"/>
              <w:jc w:val="center"/>
              <w:rPr>
                <w:color w:val="FF0000"/>
              </w:rPr>
            </w:pPr>
            <w:r w:rsidRPr="003A6D7E">
              <w:rPr>
                <w:color w:val="FFFFFF" w:themeColor="background1"/>
              </w:rPr>
              <w:t>Kiểu</w:t>
            </w:r>
          </w:p>
        </w:tc>
        <w:tc>
          <w:tcPr>
            <w:tcW w:w="2977" w:type="dxa"/>
            <w:shd w:val="clear" w:color="auto" w:fill="C00000"/>
          </w:tcPr>
          <w:p w:rsidR="007F2858" w:rsidRPr="007545C2" w:rsidRDefault="007F2858" w:rsidP="00872AA1">
            <w:pPr>
              <w:pStyle w:val="TableHeader"/>
              <w:jc w:val="center"/>
              <w:rPr>
                <w:color w:val="FFFFFF" w:themeColor="background1"/>
              </w:rPr>
            </w:pPr>
            <w:r w:rsidRPr="007545C2">
              <w:rPr>
                <w:color w:val="FFFFFF" w:themeColor="background1"/>
              </w:rPr>
              <w:t>Mô tả</w:t>
            </w:r>
          </w:p>
        </w:tc>
        <w:tc>
          <w:tcPr>
            <w:tcW w:w="3728" w:type="dxa"/>
            <w:shd w:val="clear" w:color="auto" w:fill="C00000"/>
          </w:tcPr>
          <w:p w:rsidR="007F2858" w:rsidRPr="007545C2" w:rsidRDefault="007F2858" w:rsidP="00872AA1">
            <w:pPr>
              <w:pStyle w:val="TableHeader"/>
              <w:jc w:val="center"/>
            </w:pPr>
            <w:r w:rsidRPr="007545C2">
              <w:t>Yêu cầu</w:t>
            </w:r>
          </w:p>
        </w:tc>
      </w:tr>
      <w:tr w:rsidR="007F2858" w:rsidRPr="00812F0C" w:rsidTr="00F64418">
        <w:trPr>
          <w:cantSplit/>
          <w:trHeight w:val="354"/>
        </w:trPr>
        <w:tc>
          <w:tcPr>
            <w:tcW w:w="1552" w:type="dxa"/>
            <w:vAlign w:val="center"/>
          </w:tcPr>
          <w:p w:rsidR="007F2858" w:rsidRPr="007545C2" w:rsidRDefault="005B79A6" w:rsidP="00872AA1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reqid</w:t>
            </w:r>
          </w:p>
        </w:tc>
        <w:tc>
          <w:tcPr>
            <w:tcW w:w="1134" w:type="dxa"/>
            <w:vAlign w:val="center"/>
          </w:tcPr>
          <w:p w:rsidR="007F2858" w:rsidRPr="007545C2" w:rsidRDefault="007F2858" w:rsidP="00872AA1">
            <w:pPr>
              <w:spacing w:before="60" w:after="60"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  <w:vAlign w:val="center"/>
          </w:tcPr>
          <w:p w:rsidR="007F2858" w:rsidRPr="007545C2" w:rsidRDefault="007F2858" w:rsidP="00B01A36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ID của request</w:t>
            </w:r>
            <w:r w:rsidR="00E26D37">
              <w:rPr>
                <w:color w:val="000000"/>
                <w:sz w:val="22"/>
                <w:szCs w:val="22"/>
              </w:rPr>
              <w:t xml:space="preserve"> khi gọi hàm sendsms</w:t>
            </w:r>
            <w:r w:rsidR="00FF606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28" w:type="dxa"/>
            <w:vAlign w:val="center"/>
          </w:tcPr>
          <w:p w:rsidR="007F2858" w:rsidRPr="007545C2" w:rsidRDefault="007F2858" w:rsidP="00872AA1">
            <w:pPr>
              <w:spacing w:before="60" w:after="60" w:line="240" w:lineRule="auto"/>
              <w:rPr>
                <w:color w:val="000000"/>
                <w:sz w:val="22"/>
                <w:szCs w:val="22"/>
              </w:rPr>
            </w:pPr>
            <w:r w:rsidRPr="007545C2">
              <w:rPr>
                <w:color w:val="000000"/>
                <w:sz w:val="22"/>
                <w:szCs w:val="22"/>
              </w:rPr>
              <w:t>Là chuỗi ký tự, độ dài tối đa 255 ký tự, không được trùng nhau cho mỗi request</w:t>
            </w:r>
          </w:p>
        </w:tc>
      </w:tr>
      <w:tr w:rsidR="007F2858" w:rsidRPr="00812F0C" w:rsidTr="00F64418">
        <w:trPr>
          <w:cantSplit/>
          <w:trHeight w:val="354"/>
        </w:trPr>
        <w:tc>
          <w:tcPr>
            <w:tcW w:w="1552" w:type="dxa"/>
          </w:tcPr>
          <w:p w:rsidR="007F2858" w:rsidRPr="007545C2" w:rsidRDefault="005B79A6" w:rsidP="00872AA1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username</w:t>
            </w:r>
          </w:p>
        </w:tc>
        <w:tc>
          <w:tcPr>
            <w:tcW w:w="1134" w:type="dxa"/>
            <w:vAlign w:val="center"/>
          </w:tcPr>
          <w:p w:rsidR="007F2858" w:rsidRPr="007545C2" w:rsidRDefault="007F2858" w:rsidP="00872AA1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7F2858" w:rsidRPr="007545C2" w:rsidRDefault="007F2858" w:rsidP="00872AA1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Tên đăng nhập hệ thống</w:t>
            </w:r>
          </w:p>
        </w:tc>
        <w:tc>
          <w:tcPr>
            <w:tcW w:w="3728" w:type="dxa"/>
          </w:tcPr>
          <w:p w:rsidR="007F2858" w:rsidRPr="007545C2" w:rsidRDefault="007F2858" w:rsidP="00872AA1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Có phân biệt chữ hoa chữ thường</w:t>
            </w:r>
          </w:p>
        </w:tc>
      </w:tr>
      <w:tr w:rsidR="007F2858" w:rsidRPr="00812F0C" w:rsidTr="00F64418">
        <w:trPr>
          <w:cantSplit/>
          <w:trHeight w:val="354"/>
        </w:trPr>
        <w:tc>
          <w:tcPr>
            <w:tcW w:w="1552" w:type="dxa"/>
          </w:tcPr>
          <w:p w:rsidR="007F2858" w:rsidRPr="007545C2" w:rsidRDefault="005B79A6" w:rsidP="00872AA1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password</w:t>
            </w:r>
          </w:p>
        </w:tc>
        <w:tc>
          <w:tcPr>
            <w:tcW w:w="1134" w:type="dxa"/>
            <w:vAlign w:val="center"/>
          </w:tcPr>
          <w:p w:rsidR="007F2858" w:rsidRPr="007545C2" w:rsidRDefault="007F2858" w:rsidP="00872AA1">
            <w:pPr>
              <w:spacing w:before="60" w:after="60" w:line="240" w:lineRule="auto"/>
              <w:jc w:val="lef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7" w:type="dxa"/>
          </w:tcPr>
          <w:p w:rsidR="007F2858" w:rsidRPr="007545C2" w:rsidRDefault="007F2858" w:rsidP="00872AA1">
            <w:pPr>
              <w:spacing w:before="60" w:after="60" w:line="240" w:lineRule="auto"/>
              <w:rPr>
                <w:sz w:val="22"/>
                <w:szCs w:val="22"/>
              </w:rPr>
            </w:pPr>
            <w:r w:rsidRPr="007545C2">
              <w:rPr>
                <w:sz w:val="22"/>
                <w:szCs w:val="22"/>
              </w:rPr>
              <w:t>Mật khẩu đăng nhập</w:t>
            </w:r>
          </w:p>
        </w:tc>
        <w:tc>
          <w:tcPr>
            <w:tcW w:w="3728" w:type="dxa"/>
          </w:tcPr>
          <w:p w:rsidR="007F2858" w:rsidRPr="007545C2" w:rsidRDefault="007F2858" w:rsidP="00872AA1">
            <w:pPr>
              <w:spacing w:before="60" w:after="60" w:line="240" w:lineRule="auto"/>
              <w:rPr>
                <w:sz w:val="22"/>
                <w:szCs w:val="22"/>
              </w:rPr>
            </w:pPr>
          </w:p>
        </w:tc>
      </w:tr>
    </w:tbl>
    <w:p w:rsidR="00834266" w:rsidRDefault="006604CD" w:rsidP="006604CD">
      <w:pPr>
        <w:pStyle w:val="Heading2"/>
        <w:numPr>
          <w:ilvl w:val="0"/>
          <w:numId w:val="0"/>
        </w:numPr>
      </w:pPr>
      <w:r>
        <w:t xml:space="preserve">5.3 </w:t>
      </w:r>
      <w:r w:rsidR="00B57990">
        <w:t>Response</w:t>
      </w:r>
      <w:bookmarkEnd w:id="19"/>
    </w:p>
    <w:p w:rsidR="00B57990" w:rsidRDefault="004545E9" w:rsidP="001D0E14">
      <w:pPr>
        <w:pStyle w:val="3Y-"/>
      </w:pPr>
      <w:r>
        <w:t>Trường hợp request không hợp lệ:</w:t>
      </w:r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1D0E14" w:rsidTr="005B1EC7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1D0E14" w:rsidRPr="0093286D" w:rsidRDefault="001D0E14" w:rsidP="005B1EC7">
            <w:pPr>
              <w:pStyle w:val="5Code"/>
              <w:ind w:left="0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{</w:t>
            </w:r>
          </w:p>
          <w:p w:rsidR="001D0E14" w:rsidRDefault="001D0E14" w:rsidP="005B1EC7">
            <w:pPr>
              <w:pStyle w:val="5Code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"</w:t>
            </w:r>
            <w:r w:rsidR="004D5426">
              <w:rPr>
                <w:rFonts w:ascii="Segoe UI" w:hAnsi="Segoe UI" w:cs="Segoe UI"/>
              </w:rPr>
              <w:t>code</w:t>
            </w:r>
            <w:r w:rsidRPr="0093286D">
              <w:rPr>
                <w:rFonts w:ascii="Segoe UI" w:hAnsi="Segoe UI" w:cs="Segoe UI"/>
              </w:rPr>
              <w:t>": "request status",</w:t>
            </w:r>
          </w:p>
          <w:p w:rsidR="00AC6F87" w:rsidRPr="0093286D" w:rsidRDefault="00AC6F87" w:rsidP="00AC6F87">
            <w:pPr>
              <w:pStyle w:val="5Code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"</w:t>
            </w:r>
            <w:r>
              <w:rPr>
                <w:rFonts w:ascii="Segoe UI" w:hAnsi="Segoe UI" w:cs="Segoe UI"/>
              </w:rPr>
              <w:t>message": "request status"</w:t>
            </w:r>
          </w:p>
          <w:p w:rsidR="001D0E14" w:rsidRPr="00110EA9" w:rsidRDefault="001D0E14" w:rsidP="005B1EC7">
            <w:pPr>
              <w:pStyle w:val="5Code"/>
              <w:ind w:left="0"/>
              <w:rPr>
                <w:sz w:val="24"/>
              </w:rPr>
            </w:pPr>
            <w:r w:rsidRPr="0093286D">
              <w:rPr>
                <w:rFonts w:ascii="Segoe UI" w:hAnsi="Segoe UI" w:cs="Segoe UI"/>
              </w:rPr>
              <w:t>}</w:t>
            </w:r>
          </w:p>
        </w:tc>
      </w:tr>
    </w:tbl>
    <w:p w:rsidR="00845ED5" w:rsidRDefault="00845ED5" w:rsidP="001D0E14">
      <w:pPr>
        <w:pStyle w:val="3Y-"/>
        <w:numPr>
          <w:ilvl w:val="0"/>
          <w:numId w:val="0"/>
        </w:numPr>
        <w:ind w:left="720"/>
      </w:pPr>
    </w:p>
    <w:p w:rsidR="00953084" w:rsidRPr="001341E4" w:rsidRDefault="0031751D" w:rsidP="00ED4AD6">
      <w:pPr>
        <w:pStyle w:val="3Y-"/>
        <w:rPr>
          <w:color w:val="000000" w:themeColor="text1"/>
        </w:rPr>
      </w:pPr>
      <w:r w:rsidRPr="001341E4">
        <w:rPr>
          <w:color w:val="000000" w:themeColor="text1"/>
        </w:rPr>
        <w:t>Bảng m</w:t>
      </w:r>
      <w:r w:rsidR="00615B24" w:rsidRPr="001341E4">
        <w:rPr>
          <w:color w:val="000000" w:themeColor="text1"/>
        </w:rPr>
        <w:t>ã lỗi</w:t>
      </w:r>
      <w:r w:rsidR="000D198C" w:rsidRPr="001341E4">
        <w:rPr>
          <w:color w:val="000000" w:themeColor="text1"/>
        </w:rPr>
        <w:t xml:space="preserve"> tương ứng</w:t>
      </w:r>
      <w:r w:rsidR="00615B24" w:rsidRPr="001341E4">
        <w:rPr>
          <w:color w:val="000000" w:themeColor="text1"/>
        </w:rPr>
        <w:t>:</w:t>
      </w:r>
    </w:p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5940"/>
      </w:tblGrid>
      <w:tr w:rsidR="00615B24" w:rsidRPr="00E177D2" w:rsidTr="0031751D">
        <w:trPr>
          <w:cantSplit/>
        </w:trPr>
        <w:tc>
          <w:tcPr>
            <w:tcW w:w="2911" w:type="dxa"/>
            <w:shd w:val="clear" w:color="auto" w:fill="C00000"/>
          </w:tcPr>
          <w:p w:rsidR="00615B24" w:rsidRPr="00BC53C9" w:rsidRDefault="00C41F33" w:rsidP="005B1EC7">
            <w:pPr>
              <w:pStyle w:val="TableHeader"/>
              <w:jc w:val="center"/>
            </w:pPr>
            <w:r>
              <w:t>Code</w:t>
            </w:r>
          </w:p>
        </w:tc>
        <w:tc>
          <w:tcPr>
            <w:tcW w:w="5940" w:type="dxa"/>
            <w:shd w:val="clear" w:color="auto" w:fill="C00000"/>
          </w:tcPr>
          <w:p w:rsidR="00615B24" w:rsidRPr="00E177D2" w:rsidRDefault="00615B24" w:rsidP="005B1EC7">
            <w:pPr>
              <w:pStyle w:val="TableHeader"/>
              <w:jc w:val="center"/>
              <w:rPr>
                <w:i/>
              </w:rPr>
            </w:pPr>
            <w:r>
              <w:t>Description</w:t>
            </w:r>
          </w:p>
        </w:tc>
      </w:tr>
      <w:tr w:rsidR="00615B24" w:rsidRPr="00E177D2" w:rsidTr="0031751D">
        <w:trPr>
          <w:cantSplit/>
          <w:trHeight w:val="354"/>
        </w:trPr>
        <w:tc>
          <w:tcPr>
            <w:tcW w:w="2911" w:type="dxa"/>
          </w:tcPr>
          <w:p w:rsidR="00615B24" w:rsidRPr="006E175C" w:rsidRDefault="00BB7262" w:rsidP="00AE5C3B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  <w:tc>
          <w:tcPr>
            <w:tcW w:w="5940" w:type="dxa"/>
          </w:tcPr>
          <w:p w:rsidR="00615B24" w:rsidRPr="006E175C" w:rsidRDefault="00BB7262" w:rsidP="00AE5C3B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Request thành công</w:t>
            </w:r>
          </w:p>
        </w:tc>
      </w:tr>
      <w:tr w:rsidR="005460B9" w:rsidRPr="00E177D2" w:rsidTr="0031751D">
        <w:trPr>
          <w:cantSplit/>
          <w:trHeight w:val="354"/>
        </w:trPr>
        <w:tc>
          <w:tcPr>
            <w:tcW w:w="2911" w:type="dxa"/>
          </w:tcPr>
          <w:p w:rsidR="005460B9" w:rsidRDefault="005460B9" w:rsidP="00AE5C3B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1</w:t>
            </w:r>
          </w:p>
        </w:tc>
        <w:tc>
          <w:tcPr>
            <w:tcW w:w="5940" w:type="dxa"/>
          </w:tcPr>
          <w:p w:rsidR="005460B9" w:rsidRDefault="005460B9" w:rsidP="00AE5C3B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  <w:lang w:val="vi-VN"/>
              </w:rPr>
              <w:t>Tài khoản đăng nhập không hợp lệ</w:t>
            </w:r>
          </w:p>
        </w:tc>
      </w:tr>
      <w:tr w:rsidR="00BB7262" w:rsidRPr="00E177D2" w:rsidTr="0031751D">
        <w:trPr>
          <w:cantSplit/>
          <w:trHeight w:val="354"/>
        </w:trPr>
        <w:tc>
          <w:tcPr>
            <w:tcW w:w="2911" w:type="dxa"/>
          </w:tcPr>
          <w:p w:rsidR="00BB7262" w:rsidRPr="006E175C" w:rsidRDefault="00BB7262" w:rsidP="00BB726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5940" w:type="dxa"/>
          </w:tcPr>
          <w:p w:rsidR="00BB7262" w:rsidRPr="006E175C" w:rsidRDefault="00BB7262" w:rsidP="00BB7262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Sai request ID</w:t>
            </w:r>
          </w:p>
        </w:tc>
      </w:tr>
      <w:tr w:rsidR="00BB7262" w:rsidRPr="00E177D2" w:rsidTr="0031751D">
        <w:trPr>
          <w:cantSplit/>
        </w:trPr>
        <w:tc>
          <w:tcPr>
            <w:tcW w:w="2911" w:type="dxa"/>
          </w:tcPr>
          <w:p w:rsidR="00BB7262" w:rsidRDefault="00BB7262" w:rsidP="00BB726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5940" w:type="dxa"/>
          </w:tcPr>
          <w:p w:rsidR="00BB7262" w:rsidRDefault="00BB7262" w:rsidP="00BB7262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Không tồn tại msisdn</w:t>
            </w:r>
          </w:p>
        </w:tc>
      </w:tr>
      <w:tr w:rsidR="00BB7262" w:rsidRPr="00E177D2" w:rsidTr="0031751D">
        <w:trPr>
          <w:cantSplit/>
          <w:trHeight w:val="354"/>
        </w:trPr>
        <w:tc>
          <w:tcPr>
            <w:tcW w:w="2911" w:type="dxa"/>
          </w:tcPr>
          <w:p w:rsidR="00BB7262" w:rsidRDefault="00BB7262" w:rsidP="00BB726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50</w:t>
            </w:r>
          </w:p>
        </w:tc>
        <w:tc>
          <w:tcPr>
            <w:tcW w:w="5940" w:type="dxa"/>
          </w:tcPr>
          <w:p w:rsidR="00BB7262" w:rsidRDefault="00BB7262" w:rsidP="00BB7262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xử lý</w:t>
            </w:r>
          </w:p>
        </w:tc>
      </w:tr>
      <w:tr w:rsidR="00BB7262" w:rsidRPr="00E177D2" w:rsidTr="0031751D">
        <w:trPr>
          <w:cantSplit/>
          <w:trHeight w:val="354"/>
        </w:trPr>
        <w:tc>
          <w:tcPr>
            <w:tcW w:w="2911" w:type="dxa"/>
          </w:tcPr>
          <w:p w:rsidR="00BB7262" w:rsidRDefault="00BB7262" w:rsidP="00BB726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98</w:t>
            </w:r>
          </w:p>
        </w:tc>
        <w:tc>
          <w:tcPr>
            <w:tcW w:w="5940" w:type="dxa"/>
          </w:tcPr>
          <w:p w:rsidR="00BB7262" w:rsidRDefault="00BB7262" w:rsidP="00BB7262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sai protocol gọi request</w:t>
            </w:r>
          </w:p>
        </w:tc>
      </w:tr>
      <w:tr w:rsidR="00BB7262" w:rsidRPr="00E177D2" w:rsidTr="00ED4AD6">
        <w:trPr>
          <w:cantSplit/>
          <w:trHeight w:val="530"/>
        </w:trPr>
        <w:tc>
          <w:tcPr>
            <w:tcW w:w="2911" w:type="dxa"/>
          </w:tcPr>
          <w:p w:rsidR="00BB7262" w:rsidRDefault="00BB7262" w:rsidP="00BB726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99</w:t>
            </w:r>
          </w:p>
        </w:tc>
        <w:tc>
          <w:tcPr>
            <w:tcW w:w="5940" w:type="dxa"/>
          </w:tcPr>
          <w:p w:rsidR="00BB7262" w:rsidRDefault="00BB7262" w:rsidP="00BB7262">
            <w:pPr>
              <w:spacing w:before="60" w:after="60"/>
              <w:rPr>
                <w:rFonts w:cs="Courier New"/>
              </w:rPr>
            </w:pPr>
            <w:r>
              <w:rPr>
                <w:rFonts w:cs="Courier New"/>
              </w:rPr>
              <w:t>Lỗi thiếu tham số gọi request</w:t>
            </w:r>
          </w:p>
        </w:tc>
      </w:tr>
    </w:tbl>
    <w:p w:rsidR="00ED4AD6" w:rsidRDefault="00ED4AD6" w:rsidP="00ED4AD6">
      <w:pPr>
        <w:pStyle w:val="3Y-"/>
        <w:numPr>
          <w:ilvl w:val="0"/>
          <w:numId w:val="0"/>
        </w:numPr>
        <w:ind w:left="360"/>
      </w:pPr>
    </w:p>
    <w:p w:rsidR="004545E9" w:rsidRPr="00834266" w:rsidRDefault="004545E9" w:rsidP="004545E9">
      <w:pPr>
        <w:pStyle w:val="3Y-"/>
      </w:pPr>
      <w:r>
        <w:t>Request hợp lệ:</w:t>
      </w:r>
      <w:bookmarkStart w:id="20" w:name="_GoBack"/>
      <w:bookmarkEnd w:id="20"/>
    </w:p>
    <w:tbl>
      <w:tblPr>
        <w:tblStyle w:val="TableGrid"/>
        <w:tblW w:w="0" w:type="auto"/>
        <w:tblCellSpacing w:w="20" w:type="dxa"/>
        <w:tblInd w:w="11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shd w:val="clear" w:color="auto" w:fill="F2F2F2" w:themeFill="background1" w:themeFillShade="F2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90"/>
      </w:tblGrid>
      <w:tr w:rsidR="004545E9" w:rsidTr="00872AA1">
        <w:trPr>
          <w:tblCellSpacing w:w="20" w:type="dxa"/>
        </w:trPr>
        <w:tc>
          <w:tcPr>
            <w:tcW w:w="9010" w:type="dxa"/>
            <w:shd w:val="clear" w:color="auto" w:fill="F2F2F2" w:themeFill="background1" w:themeFillShade="F2"/>
          </w:tcPr>
          <w:p w:rsidR="004545E9" w:rsidRPr="0093286D" w:rsidRDefault="004545E9" w:rsidP="00872AA1">
            <w:pPr>
              <w:pStyle w:val="5Code"/>
              <w:ind w:left="0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{</w:t>
            </w:r>
          </w:p>
          <w:p w:rsidR="004545E9" w:rsidRDefault="004545E9" w:rsidP="00872AA1">
            <w:pPr>
              <w:pStyle w:val="5Code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"</w:t>
            </w:r>
            <w:r>
              <w:rPr>
                <w:rFonts w:ascii="Segoe UI" w:hAnsi="Segoe UI" w:cs="Segoe UI"/>
              </w:rPr>
              <w:t>code</w:t>
            </w:r>
            <w:r w:rsidRPr="0093286D">
              <w:rPr>
                <w:rFonts w:ascii="Segoe UI" w:hAnsi="Segoe UI" w:cs="Segoe UI"/>
              </w:rPr>
              <w:t xml:space="preserve">": </w:t>
            </w:r>
            <w:r>
              <w:rPr>
                <w:rFonts w:ascii="Segoe UI" w:hAnsi="Segoe UI" w:cs="Segoe UI"/>
              </w:rPr>
              <w:t>0,</w:t>
            </w:r>
          </w:p>
          <w:p w:rsidR="004545E9" w:rsidRPr="0093286D" w:rsidRDefault="004545E9" w:rsidP="00872AA1">
            <w:pPr>
              <w:pStyle w:val="5Cod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“message”: “success”,</w:t>
            </w:r>
          </w:p>
          <w:p w:rsidR="004545E9" w:rsidRDefault="004545E9" w:rsidP="00872AA1">
            <w:pPr>
              <w:pStyle w:val="5Code"/>
              <w:rPr>
                <w:rFonts w:ascii="Segoe UI" w:hAnsi="Segoe UI" w:cs="Segoe UI"/>
              </w:rPr>
            </w:pPr>
            <w:r w:rsidRPr="0093286D">
              <w:rPr>
                <w:rFonts w:ascii="Segoe UI" w:hAnsi="Segoe UI" w:cs="Segoe UI"/>
              </w:rPr>
              <w:t>"</w:t>
            </w:r>
            <w:r>
              <w:rPr>
                <w:rFonts w:ascii="Segoe UI" w:hAnsi="Segoe UI" w:cs="Segoe UI"/>
              </w:rPr>
              <w:t>data</w:t>
            </w:r>
            <w:r w:rsidRPr="0093286D">
              <w:rPr>
                <w:rFonts w:ascii="Segoe UI" w:hAnsi="Segoe UI" w:cs="Segoe UI"/>
              </w:rPr>
              <w:t>": [</w:t>
            </w:r>
          </w:p>
          <w:p w:rsidR="004545E9" w:rsidRPr="00AB68F3" w:rsidRDefault="004545E9" w:rsidP="00872AA1">
            <w:pPr>
              <w:pStyle w:val="5Code"/>
              <w:rPr>
                <w:rFonts w:ascii="Segoe UI" w:hAnsi="Segoe UI" w:cs="Segoe UI"/>
                <w:i/>
                <w:color w:val="FF0000"/>
              </w:rPr>
            </w:pPr>
            <w:r w:rsidRPr="00AB68F3">
              <w:rPr>
                <w:rFonts w:ascii="Segoe UI" w:hAnsi="Segoe UI" w:cs="Segoe UI"/>
                <w:i/>
                <w:color w:val="FF0000"/>
              </w:rPr>
              <w:t xml:space="preserve">           //</w:t>
            </w:r>
            <w:r>
              <w:rPr>
                <w:rFonts w:ascii="Segoe UI" w:hAnsi="Segoe UI" w:cs="Segoe UI"/>
                <w:i/>
                <w:color w:val="FF0000"/>
              </w:rPr>
              <w:t xml:space="preserve"> </w:t>
            </w:r>
            <w:r w:rsidRPr="00AB68F3">
              <w:rPr>
                <w:rFonts w:ascii="Segoe UI" w:hAnsi="Segoe UI" w:cs="Segoe UI"/>
                <w:i/>
                <w:color w:val="FF0000"/>
              </w:rPr>
              <w:t>loop</w:t>
            </w:r>
          </w:p>
          <w:p w:rsidR="004545E9" w:rsidRPr="0093286D" w:rsidRDefault="004545E9" w:rsidP="00872AA1">
            <w:pPr>
              <w:pStyle w:val="5Cod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</w:r>
            <w:r w:rsidRPr="0093286D">
              <w:rPr>
                <w:rFonts w:ascii="Segoe UI" w:hAnsi="Segoe UI" w:cs="Segoe UI"/>
              </w:rPr>
              <w:t>{</w:t>
            </w:r>
          </w:p>
          <w:p w:rsidR="004545E9" w:rsidRPr="0093286D" w:rsidRDefault="004545E9" w:rsidP="00872AA1">
            <w:pPr>
              <w:pStyle w:val="5Cod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</w:r>
            <w:r w:rsidRPr="0093286D">
              <w:rPr>
                <w:rFonts w:ascii="Segoe UI" w:hAnsi="Segoe UI" w:cs="Segoe UI"/>
              </w:rPr>
              <w:tab/>
              <w:t>"</w:t>
            </w:r>
            <w:r>
              <w:rPr>
                <w:rFonts w:ascii="Segoe UI" w:hAnsi="Segoe UI" w:cs="Segoe UI"/>
              </w:rPr>
              <w:t>msisdn</w:t>
            </w:r>
            <w:r w:rsidRPr="0093286D">
              <w:rPr>
                <w:rFonts w:ascii="Segoe UI" w:hAnsi="Segoe UI" w:cs="Segoe UI"/>
              </w:rPr>
              <w:t>": "msisdn",</w:t>
            </w:r>
          </w:p>
          <w:p w:rsidR="004545E9" w:rsidRPr="0093286D" w:rsidRDefault="004545E9" w:rsidP="00872AA1">
            <w:pPr>
              <w:pStyle w:val="5Cod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</w:r>
            <w:r w:rsidRPr="0093286D">
              <w:rPr>
                <w:rFonts w:ascii="Segoe UI" w:hAnsi="Segoe UI" w:cs="Segoe UI"/>
              </w:rPr>
              <w:tab/>
              <w:t>"</w:t>
            </w:r>
            <w:r>
              <w:rPr>
                <w:rFonts w:ascii="Segoe UI" w:hAnsi="Segoe UI" w:cs="Segoe UI"/>
              </w:rPr>
              <w:t>result</w:t>
            </w:r>
            <w:r w:rsidRPr="0093286D">
              <w:rPr>
                <w:rFonts w:ascii="Segoe UI" w:hAnsi="Segoe UI" w:cs="Segoe UI"/>
              </w:rPr>
              <w:t>": "Msg result"</w:t>
            </w:r>
          </w:p>
          <w:p w:rsidR="004545E9" w:rsidRDefault="004545E9" w:rsidP="00872AA1">
            <w:pPr>
              <w:pStyle w:val="5Cod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</w:r>
            <w:r w:rsidRPr="0093286D">
              <w:rPr>
                <w:rFonts w:ascii="Segoe UI" w:hAnsi="Segoe UI" w:cs="Segoe UI"/>
              </w:rPr>
              <w:t>}</w:t>
            </w:r>
          </w:p>
          <w:p w:rsidR="004545E9" w:rsidRPr="00AB68F3" w:rsidRDefault="004545E9" w:rsidP="00872AA1">
            <w:pPr>
              <w:pStyle w:val="5Code"/>
              <w:rPr>
                <w:rFonts w:ascii="Segoe UI" w:hAnsi="Segoe UI" w:cs="Segoe UI"/>
                <w:i/>
                <w:color w:val="FF0000"/>
              </w:rPr>
            </w:pPr>
            <w:r w:rsidRPr="00AB68F3">
              <w:rPr>
                <w:rFonts w:ascii="Segoe UI" w:hAnsi="Segoe UI" w:cs="Segoe UI"/>
                <w:i/>
                <w:color w:val="FF0000"/>
              </w:rPr>
              <w:t xml:space="preserve">           //</w:t>
            </w:r>
            <w:r>
              <w:rPr>
                <w:rFonts w:ascii="Segoe UI" w:hAnsi="Segoe UI" w:cs="Segoe UI"/>
                <w:i/>
                <w:color w:val="FF0000"/>
              </w:rPr>
              <w:t xml:space="preserve"> </w:t>
            </w:r>
            <w:r w:rsidRPr="00AB68F3">
              <w:rPr>
                <w:rFonts w:ascii="Segoe UI" w:hAnsi="Segoe UI" w:cs="Segoe UI"/>
                <w:i/>
                <w:color w:val="FF0000"/>
              </w:rPr>
              <w:t>end loop</w:t>
            </w:r>
          </w:p>
          <w:p w:rsidR="004545E9" w:rsidRPr="0093286D" w:rsidRDefault="004545E9" w:rsidP="00872AA1">
            <w:pPr>
              <w:pStyle w:val="5Code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ab/>
              <w:t>]</w:t>
            </w:r>
          </w:p>
          <w:p w:rsidR="004545E9" w:rsidRPr="00110EA9" w:rsidRDefault="004545E9" w:rsidP="00872AA1">
            <w:pPr>
              <w:pStyle w:val="5Code"/>
              <w:ind w:left="0"/>
              <w:rPr>
                <w:sz w:val="24"/>
              </w:rPr>
            </w:pPr>
            <w:r w:rsidRPr="0093286D">
              <w:rPr>
                <w:rFonts w:ascii="Segoe UI" w:hAnsi="Segoe UI" w:cs="Segoe UI"/>
              </w:rPr>
              <w:t>}</w:t>
            </w:r>
          </w:p>
        </w:tc>
      </w:tr>
    </w:tbl>
    <w:p w:rsidR="004545E9" w:rsidRDefault="004545E9" w:rsidP="00ED4AD6">
      <w:pPr>
        <w:pStyle w:val="3Y-"/>
        <w:numPr>
          <w:ilvl w:val="0"/>
          <w:numId w:val="0"/>
        </w:numPr>
        <w:ind w:left="360"/>
      </w:pPr>
    </w:p>
    <w:p w:rsidR="00615B24" w:rsidRPr="005230A2" w:rsidRDefault="00ED4AD6" w:rsidP="00ED4AD6">
      <w:pPr>
        <w:pStyle w:val="3Y-"/>
        <w:rPr>
          <w:color w:val="000000" w:themeColor="text1"/>
        </w:rPr>
      </w:pPr>
      <w:r w:rsidRPr="005230A2">
        <w:rPr>
          <w:color w:val="000000" w:themeColor="text1"/>
        </w:rPr>
        <w:t xml:space="preserve">Bảng mã quy định </w:t>
      </w:r>
      <w:r w:rsidR="00DA2C32" w:rsidRPr="005230A2">
        <w:rPr>
          <w:color w:val="000000" w:themeColor="text1"/>
        </w:rPr>
        <w:t>trạng thái</w:t>
      </w:r>
      <w:r w:rsidRPr="005230A2">
        <w:rPr>
          <w:color w:val="000000" w:themeColor="text1"/>
        </w:rPr>
        <w:t xml:space="preserve"> của sms</w:t>
      </w:r>
      <w:r w:rsidR="006263E5" w:rsidRPr="005230A2">
        <w:rPr>
          <w:color w:val="000000" w:themeColor="text1"/>
        </w:rPr>
        <w:t>:</w:t>
      </w:r>
    </w:p>
    <w:tbl>
      <w:tblPr>
        <w:tblW w:w="885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5940"/>
      </w:tblGrid>
      <w:tr w:rsidR="006263E5" w:rsidRPr="00E177D2" w:rsidTr="005B1EC7">
        <w:trPr>
          <w:cantSplit/>
        </w:trPr>
        <w:tc>
          <w:tcPr>
            <w:tcW w:w="2911" w:type="dxa"/>
            <w:shd w:val="clear" w:color="auto" w:fill="C00000"/>
          </w:tcPr>
          <w:p w:rsidR="006263E5" w:rsidRPr="00BC53C9" w:rsidRDefault="00354027" w:rsidP="005B1EC7">
            <w:pPr>
              <w:pStyle w:val="TableHeader"/>
              <w:jc w:val="center"/>
            </w:pPr>
            <w:r>
              <w:t>Result</w:t>
            </w:r>
          </w:p>
        </w:tc>
        <w:tc>
          <w:tcPr>
            <w:tcW w:w="5940" w:type="dxa"/>
            <w:shd w:val="clear" w:color="auto" w:fill="C00000"/>
          </w:tcPr>
          <w:p w:rsidR="006263E5" w:rsidRPr="00E177D2" w:rsidRDefault="006263E5" w:rsidP="005B1EC7">
            <w:pPr>
              <w:pStyle w:val="TableHeader"/>
              <w:jc w:val="center"/>
              <w:rPr>
                <w:i/>
              </w:rPr>
            </w:pPr>
            <w:r>
              <w:t>Description</w:t>
            </w:r>
          </w:p>
        </w:tc>
      </w:tr>
      <w:tr w:rsidR="0008668A" w:rsidRPr="00E177D2" w:rsidTr="005B1EC7">
        <w:trPr>
          <w:cantSplit/>
          <w:trHeight w:val="354"/>
        </w:trPr>
        <w:tc>
          <w:tcPr>
            <w:tcW w:w="2911" w:type="dxa"/>
          </w:tcPr>
          <w:p w:rsidR="0008668A" w:rsidRPr="006E175C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  <w:tc>
          <w:tcPr>
            <w:tcW w:w="5940" w:type="dxa"/>
          </w:tcPr>
          <w:p w:rsidR="0008668A" w:rsidRPr="006E175C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Thành công, Gửi thành công đến Gateway</w:t>
            </w:r>
          </w:p>
        </w:tc>
      </w:tr>
      <w:tr w:rsidR="0008668A" w:rsidRPr="00E177D2" w:rsidTr="005B1EC7">
        <w:trPr>
          <w:cantSplit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Chờ, Đang chờ xử lý</w:t>
            </w:r>
          </w:p>
        </w:tc>
      </w:tr>
      <w:tr w:rsidR="0008668A" w:rsidRPr="00E177D2" w:rsidTr="005B1EC7">
        <w:trPr>
          <w:cantSplit/>
          <w:trHeight w:val="354"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Chờ, Đang được gửi</w:t>
            </w:r>
          </w:p>
        </w:tc>
      </w:tr>
      <w:tr w:rsidR="0008668A" w:rsidRPr="00E177D2" w:rsidTr="005B1EC7">
        <w:trPr>
          <w:cantSplit/>
          <w:trHeight w:val="354"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Lỗi, Gửi thất bại</w:t>
            </w:r>
          </w:p>
        </w:tc>
      </w:tr>
      <w:tr w:rsidR="0008668A" w:rsidRPr="00E177D2" w:rsidTr="005B1EC7">
        <w:trPr>
          <w:cantSplit/>
          <w:trHeight w:val="354"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Lỗi, Bị hủy</w:t>
            </w:r>
          </w:p>
        </w:tc>
      </w:tr>
      <w:tr w:rsidR="0008668A" w:rsidRPr="00E177D2" w:rsidTr="005B1EC7">
        <w:trPr>
          <w:cantSplit/>
          <w:trHeight w:val="354"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Chờ, Bị Gateway từ chối, chờ gửi lại</w:t>
            </w:r>
          </w:p>
        </w:tc>
      </w:tr>
      <w:tr w:rsidR="0008668A" w:rsidRPr="00E177D2" w:rsidTr="001E1FF5">
        <w:trPr>
          <w:cantSplit/>
          <w:trHeight w:val="73"/>
        </w:trPr>
        <w:tc>
          <w:tcPr>
            <w:tcW w:w="2911" w:type="dxa"/>
          </w:tcPr>
          <w:p w:rsidR="0008668A" w:rsidRDefault="0008668A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5940" w:type="dxa"/>
          </w:tcPr>
          <w:p w:rsidR="0008668A" w:rsidRDefault="0008668A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Đã gửi, không nhận được phản hồi từ Gateway</w:t>
            </w:r>
          </w:p>
        </w:tc>
      </w:tr>
      <w:tr w:rsidR="001E1FF5" w:rsidRPr="00E177D2" w:rsidTr="001E1FF5">
        <w:trPr>
          <w:cantSplit/>
          <w:trHeight w:val="73"/>
        </w:trPr>
        <w:tc>
          <w:tcPr>
            <w:tcW w:w="2911" w:type="dxa"/>
          </w:tcPr>
          <w:p w:rsidR="001E1FF5" w:rsidRDefault="001E1FF5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5940" w:type="dxa"/>
          </w:tcPr>
          <w:p w:rsidR="001E1FF5" w:rsidRDefault="001E1FF5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Lỗi, Tin nhắn không hợp lệ</w:t>
            </w:r>
          </w:p>
        </w:tc>
      </w:tr>
      <w:tr w:rsidR="001E1FF5" w:rsidRPr="00E177D2" w:rsidTr="001E1FF5">
        <w:trPr>
          <w:cantSplit/>
          <w:trHeight w:val="73"/>
        </w:trPr>
        <w:tc>
          <w:tcPr>
            <w:tcW w:w="2911" w:type="dxa"/>
          </w:tcPr>
          <w:p w:rsidR="001E1FF5" w:rsidRDefault="001E1FF5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5940" w:type="dxa"/>
          </w:tcPr>
          <w:p w:rsidR="001E1FF5" w:rsidRDefault="001E1FF5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Lỗi, Tin nhắn vượt hạn mức</w:t>
            </w:r>
          </w:p>
        </w:tc>
      </w:tr>
      <w:tr w:rsidR="001E1FF5" w:rsidRPr="00E177D2" w:rsidTr="001E1FF5">
        <w:trPr>
          <w:cantSplit/>
          <w:trHeight w:val="73"/>
        </w:trPr>
        <w:tc>
          <w:tcPr>
            <w:tcW w:w="2911" w:type="dxa"/>
          </w:tcPr>
          <w:p w:rsidR="001E1FF5" w:rsidRDefault="001E1FF5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5940" w:type="dxa"/>
          </w:tcPr>
          <w:p w:rsidR="001E1FF5" w:rsidRDefault="001E1FF5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Lỗi, Tin nhắn không tìm thấy gateway để gửi</w:t>
            </w:r>
          </w:p>
        </w:tc>
      </w:tr>
      <w:tr w:rsidR="001E1FF5" w:rsidRPr="00E177D2" w:rsidTr="001E1FF5">
        <w:trPr>
          <w:cantSplit/>
          <w:trHeight w:val="73"/>
        </w:trPr>
        <w:tc>
          <w:tcPr>
            <w:tcW w:w="2911" w:type="dxa"/>
          </w:tcPr>
          <w:p w:rsidR="001E1FF5" w:rsidRDefault="001E1FF5" w:rsidP="00DA2C32">
            <w:pPr>
              <w:spacing w:before="60" w:after="6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5940" w:type="dxa"/>
          </w:tcPr>
          <w:p w:rsidR="001E1FF5" w:rsidRDefault="001E1FF5" w:rsidP="00DA2C32">
            <w:pPr>
              <w:spacing w:before="60" w:after="60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Lỗi khác</w:t>
            </w:r>
          </w:p>
        </w:tc>
      </w:tr>
    </w:tbl>
    <w:p w:rsidR="006263E5" w:rsidRDefault="006263E5" w:rsidP="006263E5">
      <w:pPr>
        <w:pStyle w:val="3Y-"/>
        <w:numPr>
          <w:ilvl w:val="0"/>
          <w:numId w:val="0"/>
        </w:numPr>
        <w:ind w:left="360"/>
      </w:pPr>
    </w:p>
    <w:sectPr w:rsidR="006263E5" w:rsidSect="009C4FA4">
      <w:headerReference w:type="default" r:id="rId8"/>
      <w:footerReference w:type="default" r:id="rId9"/>
      <w:pgSz w:w="11907" w:h="16839" w:code="9"/>
      <w:pgMar w:top="1440" w:right="720" w:bottom="1440" w:left="1440" w:header="720" w:footer="0" w:gutter="0"/>
      <w:pgBorders w:display="firstPage" w:offsetFrom="page">
        <w:top w:val="single" w:sz="8" w:space="24" w:color="auto"/>
        <w:left w:val="single" w:sz="8" w:space="31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324" w:rsidRDefault="008D7324" w:rsidP="006628DE">
      <w:pPr>
        <w:spacing w:after="0" w:line="240" w:lineRule="auto"/>
      </w:pPr>
      <w:r>
        <w:separator/>
      </w:r>
    </w:p>
  </w:endnote>
  <w:endnote w:type="continuationSeparator" w:id="0">
    <w:p w:rsidR="008D7324" w:rsidRDefault="008D7324" w:rsidP="0066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jc w:val="right"/>
      <w:tblLook w:val="04A0" w:firstRow="1" w:lastRow="0" w:firstColumn="1" w:lastColumn="0" w:noHBand="0" w:noVBand="1"/>
    </w:tblPr>
    <w:tblGrid>
      <w:gridCol w:w="9720"/>
    </w:tblGrid>
    <w:tr w:rsidR="00237127" w:rsidRPr="00045C32" w:rsidTr="00991E4A">
      <w:trPr>
        <w:trHeight w:hRule="exact" w:val="555"/>
        <w:jc w:val="right"/>
      </w:trPr>
      <w:tc>
        <w:tcPr>
          <w:tcW w:w="9720" w:type="dxa"/>
          <w:tcBorders>
            <w:top w:val="single" w:sz="6" w:space="0" w:color="000000"/>
          </w:tcBorders>
        </w:tcPr>
        <w:p w:rsidR="00237127" w:rsidRPr="008E4B4F" w:rsidRDefault="00237127" w:rsidP="00672A0A">
          <w:pPr>
            <w:jc w:val="center"/>
            <w:rPr>
              <w:bCs/>
              <w:color w:val="777777"/>
              <w:sz w:val="16"/>
              <w:szCs w:val="16"/>
            </w:rPr>
          </w:pPr>
          <w:r w:rsidRPr="0090735C">
            <w:rPr>
              <w:bCs/>
              <w:color w:val="000000" w:themeColor="text1"/>
              <w:sz w:val="16"/>
              <w:szCs w:val="16"/>
            </w:rPr>
            <w:t>A</w:t>
          </w:r>
          <w:r w:rsidRPr="0090735C">
            <w:rPr>
              <w:color w:val="000000" w:themeColor="text1"/>
              <w:sz w:val="16"/>
              <w:szCs w:val="16"/>
            </w:rPr>
            <w:t xml:space="preserve">ll right reserved. Passing on and copying of this document, use and communication of its contents not permitted without written authorization from </w:t>
          </w:r>
          <w:r w:rsidR="00672A0A">
            <w:rPr>
              <w:color w:val="000000" w:themeColor="text1"/>
              <w:sz w:val="16"/>
              <w:szCs w:val="16"/>
            </w:rPr>
            <w:t>VIVAS</w:t>
          </w:r>
        </w:p>
      </w:tc>
    </w:tr>
    <w:tr w:rsidR="00237127" w:rsidRPr="00045C32" w:rsidTr="00991E4A">
      <w:trPr>
        <w:trHeight w:hRule="exact" w:val="288"/>
        <w:jc w:val="right"/>
      </w:trPr>
      <w:tc>
        <w:tcPr>
          <w:tcW w:w="9720" w:type="dxa"/>
        </w:tcPr>
        <w:p w:rsidR="00237127" w:rsidRPr="0090735C" w:rsidRDefault="00237127" w:rsidP="00CC33CB">
          <w:pPr>
            <w:jc w:val="right"/>
            <w:rPr>
              <w:bCs/>
              <w:color w:val="000000" w:themeColor="text1"/>
            </w:rPr>
          </w:pPr>
          <w:r w:rsidRPr="0090735C">
            <w:rPr>
              <w:bCs/>
              <w:color w:val="000000" w:themeColor="text1"/>
            </w:rPr>
            <w:t xml:space="preserve">Page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PAGE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F64418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  <w:r w:rsidRPr="0090735C">
            <w:rPr>
              <w:bCs/>
              <w:color w:val="000000" w:themeColor="text1"/>
            </w:rPr>
            <w:t xml:space="preserve"> / </w:t>
          </w:r>
          <w:r w:rsidRPr="0090735C">
            <w:rPr>
              <w:bCs/>
              <w:color w:val="000000" w:themeColor="text1"/>
            </w:rPr>
            <w:fldChar w:fldCharType="begin"/>
          </w:r>
          <w:r w:rsidRPr="0090735C">
            <w:rPr>
              <w:bCs/>
              <w:color w:val="000000" w:themeColor="text1"/>
            </w:rPr>
            <w:instrText xml:space="preserve"> NUMPAGES  </w:instrText>
          </w:r>
          <w:r w:rsidRPr="0090735C">
            <w:rPr>
              <w:bCs/>
              <w:color w:val="000000" w:themeColor="text1"/>
            </w:rPr>
            <w:fldChar w:fldCharType="separate"/>
          </w:r>
          <w:r w:rsidR="00F64418">
            <w:rPr>
              <w:bCs/>
              <w:noProof/>
              <w:color w:val="000000" w:themeColor="text1"/>
            </w:rPr>
            <w:t>8</w:t>
          </w:r>
          <w:r w:rsidRPr="0090735C">
            <w:rPr>
              <w:bCs/>
              <w:color w:val="000000" w:themeColor="text1"/>
            </w:rPr>
            <w:fldChar w:fldCharType="end"/>
          </w:r>
        </w:p>
        <w:p w:rsidR="00237127" w:rsidRPr="00EE6F16" w:rsidRDefault="00237127" w:rsidP="00CC33CB">
          <w:pPr>
            <w:jc w:val="center"/>
            <w:rPr>
              <w:bCs/>
              <w:color w:val="777777"/>
              <w:sz w:val="16"/>
            </w:rPr>
          </w:pPr>
        </w:p>
      </w:tc>
    </w:tr>
  </w:tbl>
  <w:p w:rsidR="00237127" w:rsidRPr="0031018A" w:rsidRDefault="00237127" w:rsidP="00836543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324" w:rsidRDefault="008D7324" w:rsidP="006628DE">
      <w:pPr>
        <w:spacing w:after="0" w:line="240" w:lineRule="auto"/>
      </w:pPr>
      <w:r>
        <w:separator/>
      </w:r>
    </w:p>
  </w:footnote>
  <w:footnote w:type="continuationSeparator" w:id="0">
    <w:p w:rsidR="008D7324" w:rsidRDefault="008D7324" w:rsidP="0066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5621"/>
      <w:gridCol w:w="4126"/>
    </w:tblGrid>
    <w:tr w:rsidR="00237127" w:rsidRPr="0090735C" w:rsidTr="000A1071">
      <w:trPr>
        <w:trHeight w:hRule="exact" w:val="288"/>
        <w:jc w:val="right"/>
      </w:trPr>
      <w:tc>
        <w:tcPr>
          <w:tcW w:w="8344" w:type="dxa"/>
        </w:tcPr>
        <w:p w:rsidR="00237127" w:rsidRPr="0090735C" w:rsidRDefault="00237127" w:rsidP="0047307E">
          <w:pPr>
            <w:rPr>
              <w:bCs/>
              <w:noProof/>
            </w:rPr>
          </w:pPr>
          <w:r w:rsidRPr="0090735C">
            <w:rPr>
              <w:bCs/>
              <w:noProof/>
            </w:rPr>
            <w:drawing>
              <wp:inline distT="0" distB="0" distL="0" distR="0" wp14:anchorId="0EEAFE2B" wp14:editId="6825822C">
                <wp:extent cx="762000" cy="177800"/>
                <wp:effectExtent l="0" t="0" r="0" b="0"/>
                <wp:docPr id="9" name="Picture 7" descr="Vivas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Vivas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5" w:type="dxa"/>
          <w:shd w:val="clear" w:color="auto" w:fill="auto"/>
          <w:vAlign w:val="center"/>
        </w:tcPr>
        <w:p w:rsidR="00237127" w:rsidRPr="0090735C" w:rsidRDefault="00FA121A" w:rsidP="00836543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SMSBN</w:t>
          </w:r>
        </w:p>
      </w:tc>
    </w:tr>
    <w:tr w:rsidR="00237127" w:rsidRPr="0090735C" w:rsidTr="000A1071">
      <w:trPr>
        <w:trHeight w:hRule="exact" w:val="288"/>
        <w:jc w:val="right"/>
      </w:trPr>
      <w:tc>
        <w:tcPr>
          <w:tcW w:w="8344" w:type="dxa"/>
        </w:tcPr>
        <w:p w:rsidR="00237127" w:rsidRPr="0090735C" w:rsidRDefault="00237127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shd w:val="clear" w:color="auto" w:fill="auto"/>
          <w:vAlign w:val="center"/>
        </w:tcPr>
        <w:p w:rsidR="00237127" w:rsidRPr="0090735C" w:rsidRDefault="00237127" w:rsidP="00594264">
          <w:pPr>
            <w:jc w:val="right"/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Low Level Design</w:t>
          </w:r>
          <w:r w:rsidRPr="0090735C">
            <w:rPr>
              <w:bCs/>
              <w:sz w:val="16"/>
              <w:szCs w:val="16"/>
            </w:rPr>
            <w:t xml:space="preserve"> – </w:t>
          </w:r>
          <w:r w:rsidR="00594264">
            <w:rPr>
              <w:bCs/>
              <w:sz w:val="16"/>
              <w:szCs w:val="16"/>
            </w:rPr>
            <w:t>Version 2.0</w:t>
          </w:r>
          <w:r w:rsidR="00594264" w:rsidRPr="0090735C">
            <w:rPr>
              <w:bCs/>
              <w:sz w:val="16"/>
              <w:szCs w:val="16"/>
            </w:rPr>
            <w:t xml:space="preserve"> </w:t>
          </w:r>
        </w:p>
      </w:tc>
    </w:tr>
    <w:tr w:rsidR="00237127" w:rsidRPr="0090735C" w:rsidTr="000A1071">
      <w:trPr>
        <w:trHeight w:hRule="exact" w:val="288"/>
        <w:jc w:val="right"/>
      </w:trPr>
      <w:tc>
        <w:tcPr>
          <w:tcW w:w="8344" w:type="dxa"/>
          <w:tcBorders>
            <w:bottom w:val="single" w:sz="8" w:space="0" w:color="auto"/>
          </w:tcBorders>
        </w:tcPr>
        <w:p w:rsidR="00237127" w:rsidRPr="0090735C" w:rsidRDefault="00FA121A" w:rsidP="008E4B4F">
          <w:pPr>
            <w:pStyle w:val="Header"/>
            <w:jc w:val="left"/>
            <w:rPr>
              <w:b/>
              <w:szCs w:val="16"/>
            </w:rPr>
          </w:pPr>
          <w:r>
            <w:rPr>
              <w:b/>
              <w:szCs w:val="16"/>
            </w:rPr>
            <w:t>SMSBN</w:t>
          </w:r>
        </w:p>
        <w:p w:rsidR="00237127" w:rsidRPr="0090735C" w:rsidRDefault="00237127" w:rsidP="004B7FFA">
          <w:pPr>
            <w:jc w:val="right"/>
            <w:rPr>
              <w:bCs/>
              <w:noProof/>
            </w:rPr>
          </w:pPr>
        </w:p>
      </w:tc>
      <w:tc>
        <w:tcPr>
          <w:tcW w:w="6315" w:type="dxa"/>
          <w:tcBorders>
            <w:bottom w:val="single" w:sz="8" w:space="0" w:color="auto"/>
          </w:tcBorders>
          <w:shd w:val="clear" w:color="auto" w:fill="auto"/>
          <w:vAlign w:val="center"/>
        </w:tcPr>
        <w:p w:rsidR="00237127" w:rsidRPr="0090735C" w:rsidRDefault="00237127" w:rsidP="00D812C7">
          <w:pPr>
            <w:jc w:val="right"/>
            <w:rPr>
              <w:bCs/>
              <w:sz w:val="16"/>
              <w:szCs w:val="16"/>
            </w:rPr>
          </w:pPr>
        </w:p>
      </w:tc>
    </w:tr>
  </w:tbl>
  <w:p w:rsidR="00237127" w:rsidRPr="00DC5A01" w:rsidRDefault="00237127" w:rsidP="00DC5A01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39CC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C70F8"/>
    <w:multiLevelType w:val="multilevel"/>
    <w:tmpl w:val="D30627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C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C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EE3536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D97556"/>
    <w:multiLevelType w:val="hybridMultilevel"/>
    <w:tmpl w:val="8B44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87DEC"/>
    <w:multiLevelType w:val="multilevel"/>
    <w:tmpl w:val="11F6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565E44"/>
    <w:multiLevelType w:val="hybridMultilevel"/>
    <w:tmpl w:val="2FCA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300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C51504C"/>
    <w:multiLevelType w:val="hybridMultilevel"/>
    <w:tmpl w:val="383EF95C"/>
    <w:lvl w:ilvl="0" w:tplc="44B4205A">
      <w:start w:val="1"/>
      <w:numFmt w:val="bullet"/>
      <w:pStyle w:val="FirstLevel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D74E723A">
      <w:start w:val="1"/>
      <w:numFmt w:val="bullet"/>
      <w:pStyle w:val="SecondLevel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7">
    <w:nsid w:val="361B5C97"/>
    <w:multiLevelType w:val="hybridMultilevel"/>
    <w:tmpl w:val="B6602128"/>
    <w:lvl w:ilvl="0" w:tplc="1466F9A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4FC4"/>
    <w:multiLevelType w:val="hybridMultilevel"/>
    <w:tmpl w:val="A100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82D2E"/>
    <w:multiLevelType w:val="hybridMultilevel"/>
    <w:tmpl w:val="F8046A54"/>
    <w:lvl w:ilvl="0" w:tplc="A7B2F9D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15F81"/>
    <w:multiLevelType w:val="hybridMultilevel"/>
    <w:tmpl w:val="6A6ACBCA"/>
    <w:lvl w:ilvl="0" w:tplc="FFFFFFFF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FFFFFFFF">
      <w:start w:val="1"/>
      <w:numFmt w:val="bullet"/>
      <w:pStyle w:val="List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>
    <w:nsid w:val="49557E45"/>
    <w:multiLevelType w:val="hybridMultilevel"/>
    <w:tmpl w:val="FFC85114"/>
    <w:lvl w:ilvl="0" w:tplc="0FD246B8">
      <w:start w:val="1"/>
      <w:numFmt w:val="bullet"/>
      <w:pStyle w:val="Bullet1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E33033A2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B0B83"/>
    <w:multiLevelType w:val="hybridMultilevel"/>
    <w:tmpl w:val="8BF26960"/>
    <w:lvl w:ilvl="0" w:tplc="44CA5EDA">
      <w:start w:val="1"/>
      <w:numFmt w:val="bullet"/>
      <w:pStyle w:val="3Y-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pStyle w:val="4Yo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8A235B"/>
    <w:multiLevelType w:val="hybridMultilevel"/>
    <w:tmpl w:val="18A4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E01FC"/>
    <w:multiLevelType w:val="hybridMultilevel"/>
    <w:tmpl w:val="D31C70DC"/>
    <w:lvl w:ilvl="0" w:tplc="44CA5E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03654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71F51"/>
    <w:multiLevelType w:val="hybridMultilevel"/>
    <w:tmpl w:val="4686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25555"/>
    <w:multiLevelType w:val="hybridMultilevel"/>
    <w:tmpl w:val="B9A8F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9"/>
  </w:num>
  <w:num w:numId="5">
    <w:abstractNumId w:val="0"/>
  </w:num>
  <w:num w:numId="6">
    <w:abstractNumId w:val="6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7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4"/>
  </w:num>
  <w:num w:numId="23">
    <w:abstractNumId w:val="4"/>
  </w:num>
  <w:num w:numId="24">
    <w:abstractNumId w:val="8"/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26"/>
    <w:rsid w:val="00005739"/>
    <w:rsid w:val="00015014"/>
    <w:rsid w:val="000151EC"/>
    <w:rsid w:val="00020EBC"/>
    <w:rsid w:val="000220F6"/>
    <w:rsid w:val="0002231B"/>
    <w:rsid w:val="000273E4"/>
    <w:rsid w:val="000313B8"/>
    <w:rsid w:val="000316E4"/>
    <w:rsid w:val="00032DB6"/>
    <w:rsid w:val="0003403F"/>
    <w:rsid w:val="0003616C"/>
    <w:rsid w:val="00036896"/>
    <w:rsid w:val="00037D5B"/>
    <w:rsid w:val="0004026F"/>
    <w:rsid w:val="000411A0"/>
    <w:rsid w:val="00041CAD"/>
    <w:rsid w:val="00043681"/>
    <w:rsid w:val="00045C32"/>
    <w:rsid w:val="000543ED"/>
    <w:rsid w:val="00054BF5"/>
    <w:rsid w:val="00063812"/>
    <w:rsid w:val="00064039"/>
    <w:rsid w:val="0007018E"/>
    <w:rsid w:val="0007312F"/>
    <w:rsid w:val="00073630"/>
    <w:rsid w:val="0007372F"/>
    <w:rsid w:val="00074085"/>
    <w:rsid w:val="000753EB"/>
    <w:rsid w:val="00076E69"/>
    <w:rsid w:val="00084092"/>
    <w:rsid w:val="000860C8"/>
    <w:rsid w:val="0008668A"/>
    <w:rsid w:val="000906FD"/>
    <w:rsid w:val="00090E33"/>
    <w:rsid w:val="00095D44"/>
    <w:rsid w:val="00097C11"/>
    <w:rsid w:val="000A1071"/>
    <w:rsid w:val="000A26BC"/>
    <w:rsid w:val="000A4E81"/>
    <w:rsid w:val="000A659A"/>
    <w:rsid w:val="000A6805"/>
    <w:rsid w:val="000B4CBB"/>
    <w:rsid w:val="000B57E0"/>
    <w:rsid w:val="000B6195"/>
    <w:rsid w:val="000C495D"/>
    <w:rsid w:val="000D198C"/>
    <w:rsid w:val="000D35C4"/>
    <w:rsid w:val="000D588D"/>
    <w:rsid w:val="000E08F1"/>
    <w:rsid w:val="000E0D8A"/>
    <w:rsid w:val="000E1049"/>
    <w:rsid w:val="000E758C"/>
    <w:rsid w:val="000F7407"/>
    <w:rsid w:val="00105B42"/>
    <w:rsid w:val="00110EA9"/>
    <w:rsid w:val="0011596B"/>
    <w:rsid w:val="0011749E"/>
    <w:rsid w:val="0012152F"/>
    <w:rsid w:val="001244EB"/>
    <w:rsid w:val="00124A8A"/>
    <w:rsid w:val="00130140"/>
    <w:rsid w:val="00130D33"/>
    <w:rsid w:val="00130ECD"/>
    <w:rsid w:val="001314A5"/>
    <w:rsid w:val="001322D2"/>
    <w:rsid w:val="001341E4"/>
    <w:rsid w:val="001411A8"/>
    <w:rsid w:val="0014364B"/>
    <w:rsid w:val="00151302"/>
    <w:rsid w:val="0015388A"/>
    <w:rsid w:val="00153A1D"/>
    <w:rsid w:val="00156A97"/>
    <w:rsid w:val="001570A5"/>
    <w:rsid w:val="00161B66"/>
    <w:rsid w:val="001766FA"/>
    <w:rsid w:val="00176773"/>
    <w:rsid w:val="00177C4C"/>
    <w:rsid w:val="001847A3"/>
    <w:rsid w:val="001873C3"/>
    <w:rsid w:val="00187C17"/>
    <w:rsid w:val="001A0B7D"/>
    <w:rsid w:val="001A3792"/>
    <w:rsid w:val="001A5F4E"/>
    <w:rsid w:val="001A7C89"/>
    <w:rsid w:val="001B708D"/>
    <w:rsid w:val="001C38FF"/>
    <w:rsid w:val="001C3D0F"/>
    <w:rsid w:val="001C44D3"/>
    <w:rsid w:val="001C5B18"/>
    <w:rsid w:val="001C7ADB"/>
    <w:rsid w:val="001D0E14"/>
    <w:rsid w:val="001D250B"/>
    <w:rsid w:val="001D3220"/>
    <w:rsid w:val="001D3567"/>
    <w:rsid w:val="001D41B0"/>
    <w:rsid w:val="001D4BE0"/>
    <w:rsid w:val="001E0C2C"/>
    <w:rsid w:val="001E1FD4"/>
    <w:rsid w:val="001E1FF5"/>
    <w:rsid w:val="001E344D"/>
    <w:rsid w:val="001E38F7"/>
    <w:rsid w:val="001E4ADC"/>
    <w:rsid w:val="001E4CB9"/>
    <w:rsid w:val="001E560D"/>
    <w:rsid w:val="001F028B"/>
    <w:rsid w:val="001F1373"/>
    <w:rsid w:val="001F2268"/>
    <w:rsid w:val="001F2531"/>
    <w:rsid w:val="001F5F44"/>
    <w:rsid w:val="00201113"/>
    <w:rsid w:val="00202435"/>
    <w:rsid w:val="00203571"/>
    <w:rsid w:val="00206961"/>
    <w:rsid w:val="002113D8"/>
    <w:rsid w:val="00214790"/>
    <w:rsid w:val="00214C28"/>
    <w:rsid w:val="00215B41"/>
    <w:rsid w:val="00222B26"/>
    <w:rsid w:val="002278CE"/>
    <w:rsid w:val="00230A71"/>
    <w:rsid w:val="002318AF"/>
    <w:rsid w:val="002369F9"/>
    <w:rsid w:val="00237127"/>
    <w:rsid w:val="00246DD8"/>
    <w:rsid w:val="00246F25"/>
    <w:rsid w:val="002508FB"/>
    <w:rsid w:val="00251918"/>
    <w:rsid w:val="002539EC"/>
    <w:rsid w:val="0025692D"/>
    <w:rsid w:val="002631D5"/>
    <w:rsid w:val="002634D6"/>
    <w:rsid w:val="00265284"/>
    <w:rsid w:val="00273B00"/>
    <w:rsid w:val="0028555A"/>
    <w:rsid w:val="00285922"/>
    <w:rsid w:val="00286107"/>
    <w:rsid w:val="00286E77"/>
    <w:rsid w:val="00287CC5"/>
    <w:rsid w:val="002928DB"/>
    <w:rsid w:val="00292B7A"/>
    <w:rsid w:val="00293925"/>
    <w:rsid w:val="00296F5E"/>
    <w:rsid w:val="00297027"/>
    <w:rsid w:val="002A7AC3"/>
    <w:rsid w:val="002B1856"/>
    <w:rsid w:val="002B661D"/>
    <w:rsid w:val="002D0F4D"/>
    <w:rsid w:val="002D2493"/>
    <w:rsid w:val="002D5C02"/>
    <w:rsid w:val="002D6DD8"/>
    <w:rsid w:val="002D7034"/>
    <w:rsid w:val="002E0063"/>
    <w:rsid w:val="002E0AAE"/>
    <w:rsid w:val="002E2312"/>
    <w:rsid w:val="002F0593"/>
    <w:rsid w:val="002F0EB1"/>
    <w:rsid w:val="002F2E72"/>
    <w:rsid w:val="002F5DF2"/>
    <w:rsid w:val="003037F8"/>
    <w:rsid w:val="00304177"/>
    <w:rsid w:val="0030616E"/>
    <w:rsid w:val="0031018A"/>
    <w:rsid w:val="00313C37"/>
    <w:rsid w:val="00314E17"/>
    <w:rsid w:val="0031751D"/>
    <w:rsid w:val="00325FD3"/>
    <w:rsid w:val="00334865"/>
    <w:rsid w:val="00335248"/>
    <w:rsid w:val="0033690F"/>
    <w:rsid w:val="00340FF5"/>
    <w:rsid w:val="00342558"/>
    <w:rsid w:val="00344DD1"/>
    <w:rsid w:val="003468EF"/>
    <w:rsid w:val="00347A5C"/>
    <w:rsid w:val="00354027"/>
    <w:rsid w:val="003567B5"/>
    <w:rsid w:val="00357FFA"/>
    <w:rsid w:val="003635F1"/>
    <w:rsid w:val="003647AF"/>
    <w:rsid w:val="0036580C"/>
    <w:rsid w:val="0036691F"/>
    <w:rsid w:val="00366E06"/>
    <w:rsid w:val="0037400E"/>
    <w:rsid w:val="00381C31"/>
    <w:rsid w:val="00390912"/>
    <w:rsid w:val="003946C5"/>
    <w:rsid w:val="00395E5B"/>
    <w:rsid w:val="003A19BA"/>
    <w:rsid w:val="003A404C"/>
    <w:rsid w:val="003A4F95"/>
    <w:rsid w:val="003A6D7E"/>
    <w:rsid w:val="003B2E7E"/>
    <w:rsid w:val="003B31E8"/>
    <w:rsid w:val="003B3E8C"/>
    <w:rsid w:val="003C333F"/>
    <w:rsid w:val="003D0090"/>
    <w:rsid w:val="003D1088"/>
    <w:rsid w:val="003D27DE"/>
    <w:rsid w:val="003D3C79"/>
    <w:rsid w:val="003E21A5"/>
    <w:rsid w:val="003E6354"/>
    <w:rsid w:val="003F10B9"/>
    <w:rsid w:val="003F1192"/>
    <w:rsid w:val="003F187E"/>
    <w:rsid w:val="003F22F8"/>
    <w:rsid w:val="003F2A0B"/>
    <w:rsid w:val="003F2B89"/>
    <w:rsid w:val="003F41CE"/>
    <w:rsid w:val="00403036"/>
    <w:rsid w:val="004052DE"/>
    <w:rsid w:val="00407086"/>
    <w:rsid w:val="00410DAE"/>
    <w:rsid w:val="004118E2"/>
    <w:rsid w:val="00412FD5"/>
    <w:rsid w:val="00414554"/>
    <w:rsid w:val="00417B6F"/>
    <w:rsid w:val="004228C8"/>
    <w:rsid w:val="00425A77"/>
    <w:rsid w:val="00426867"/>
    <w:rsid w:val="00434269"/>
    <w:rsid w:val="00436D33"/>
    <w:rsid w:val="004376F5"/>
    <w:rsid w:val="0044020E"/>
    <w:rsid w:val="004406FC"/>
    <w:rsid w:val="00453028"/>
    <w:rsid w:val="004545E9"/>
    <w:rsid w:val="0045555D"/>
    <w:rsid w:val="00456A8A"/>
    <w:rsid w:val="004570BB"/>
    <w:rsid w:val="004677DC"/>
    <w:rsid w:val="00467A3F"/>
    <w:rsid w:val="0047307E"/>
    <w:rsid w:val="0047355D"/>
    <w:rsid w:val="004746FF"/>
    <w:rsid w:val="0047683B"/>
    <w:rsid w:val="004820CE"/>
    <w:rsid w:val="0048331B"/>
    <w:rsid w:val="00483AAE"/>
    <w:rsid w:val="004850C8"/>
    <w:rsid w:val="0048674C"/>
    <w:rsid w:val="00487431"/>
    <w:rsid w:val="00494038"/>
    <w:rsid w:val="0049500B"/>
    <w:rsid w:val="004A4A81"/>
    <w:rsid w:val="004A5335"/>
    <w:rsid w:val="004A5C04"/>
    <w:rsid w:val="004A7A8E"/>
    <w:rsid w:val="004B138C"/>
    <w:rsid w:val="004B3379"/>
    <w:rsid w:val="004B583D"/>
    <w:rsid w:val="004B7FFA"/>
    <w:rsid w:val="004C1BF9"/>
    <w:rsid w:val="004C276A"/>
    <w:rsid w:val="004C351C"/>
    <w:rsid w:val="004C6300"/>
    <w:rsid w:val="004C6D8E"/>
    <w:rsid w:val="004D456A"/>
    <w:rsid w:val="004D5426"/>
    <w:rsid w:val="004E3F3B"/>
    <w:rsid w:val="004F4625"/>
    <w:rsid w:val="004F7530"/>
    <w:rsid w:val="005041F8"/>
    <w:rsid w:val="00510130"/>
    <w:rsid w:val="005157B4"/>
    <w:rsid w:val="005230A2"/>
    <w:rsid w:val="005241B8"/>
    <w:rsid w:val="00526A2B"/>
    <w:rsid w:val="00530C27"/>
    <w:rsid w:val="0053125A"/>
    <w:rsid w:val="00532F65"/>
    <w:rsid w:val="0053797C"/>
    <w:rsid w:val="00537EE4"/>
    <w:rsid w:val="00540272"/>
    <w:rsid w:val="005418EF"/>
    <w:rsid w:val="005460B9"/>
    <w:rsid w:val="005509BB"/>
    <w:rsid w:val="00556D72"/>
    <w:rsid w:val="00560F3B"/>
    <w:rsid w:val="005627EB"/>
    <w:rsid w:val="00564AB4"/>
    <w:rsid w:val="00581597"/>
    <w:rsid w:val="00581F98"/>
    <w:rsid w:val="005936B0"/>
    <w:rsid w:val="00594264"/>
    <w:rsid w:val="005945CF"/>
    <w:rsid w:val="005A1A9E"/>
    <w:rsid w:val="005A789D"/>
    <w:rsid w:val="005A7EF0"/>
    <w:rsid w:val="005B09C7"/>
    <w:rsid w:val="005B2BB8"/>
    <w:rsid w:val="005B692F"/>
    <w:rsid w:val="005B6B2E"/>
    <w:rsid w:val="005B6D59"/>
    <w:rsid w:val="005B79A6"/>
    <w:rsid w:val="005B7FFB"/>
    <w:rsid w:val="005C0D29"/>
    <w:rsid w:val="005C1271"/>
    <w:rsid w:val="005C1349"/>
    <w:rsid w:val="005C38D0"/>
    <w:rsid w:val="005D1879"/>
    <w:rsid w:val="005D2431"/>
    <w:rsid w:val="005E3A97"/>
    <w:rsid w:val="005E6EFB"/>
    <w:rsid w:val="005F0DA3"/>
    <w:rsid w:val="005F4219"/>
    <w:rsid w:val="005F7C46"/>
    <w:rsid w:val="00601FB1"/>
    <w:rsid w:val="00603B51"/>
    <w:rsid w:val="00606C62"/>
    <w:rsid w:val="00606F37"/>
    <w:rsid w:val="006118EB"/>
    <w:rsid w:val="00615B24"/>
    <w:rsid w:val="006162FE"/>
    <w:rsid w:val="00621C98"/>
    <w:rsid w:val="0062299C"/>
    <w:rsid w:val="006263E5"/>
    <w:rsid w:val="00630E78"/>
    <w:rsid w:val="00630ED8"/>
    <w:rsid w:val="00633088"/>
    <w:rsid w:val="00633E96"/>
    <w:rsid w:val="00635DF9"/>
    <w:rsid w:val="00637AA8"/>
    <w:rsid w:val="00637BF8"/>
    <w:rsid w:val="00643791"/>
    <w:rsid w:val="00646017"/>
    <w:rsid w:val="00650099"/>
    <w:rsid w:val="006562F0"/>
    <w:rsid w:val="006572C9"/>
    <w:rsid w:val="006602FC"/>
    <w:rsid w:val="006604CD"/>
    <w:rsid w:val="006628DE"/>
    <w:rsid w:val="00665105"/>
    <w:rsid w:val="00671260"/>
    <w:rsid w:val="00672413"/>
    <w:rsid w:val="006724AB"/>
    <w:rsid w:val="00672A0A"/>
    <w:rsid w:val="00674724"/>
    <w:rsid w:val="006750DE"/>
    <w:rsid w:val="00675484"/>
    <w:rsid w:val="00676075"/>
    <w:rsid w:val="0068003E"/>
    <w:rsid w:val="0068377D"/>
    <w:rsid w:val="00685034"/>
    <w:rsid w:val="0069030D"/>
    <w:rsid w:val="00690D80"/>
    <w:rsid w:val="006955F5"/>
    <w:rsid w:val="00695D4F"/>
    <w:rsid w:val="006A5A3F"/>
    <w:rsid w:val="006B167A"/>
    <w:rsid w:val="006B1AEF"/>
    <w:rsid w:val="006B63CC"/>
    <w:rsid w:val="006B6460"/>
    <w:rsid w:val="006C004A"/>
    <w:rsid w:val="006C32CE"/>
    <w:rsid w:val="006C36BE"/>
    <w:rsid w:val="006C5C4F"/>
    <w:rsid w:val="006D2067"/>
    <w:rsid w:val="006D2D87"/>
    <w:rsid w:val="006D6AF2"/>
    <w:rsid w:val="006E3E75"/>
    <w:rsid w:val="006E6C70"/>
    <w:rsid w:val="00700C5E"/>
    <w:rsid w:val="00703AEF"/>
    <w:rsid w:val="00703C95"/>
    <w:rsid w:val="00704113"/>
    <w:rsid w:val="0070709D"/>
    <w:rsid w:val="00707DD6"/>
    <w:rsid w:val="00712BCC"/>
    <w:rsid w:val="007166A1"/>
    <w:rsid w:val="00720F7F"/>
    <w:rsid w:val="00722B4A"/>
    <w:rsid w:val="007231A7"/>
    <w:rsid w:val="007270BF"/>
    <w:rsid w:val="0073155E"/>
    <w:rsid w:val="007328CB"/>
    <w:rsid w:val="00735342"/>
    <w:rsid w:val="007366F4"/>
    <w:rsid w:val="00736BD6"/>
    <w:rsid w:val="00743740"/>
    <w:rsid w:val="00747054"/>
    <w:rsid w:val="007545C2"/>
    <w:rsid w:val="00754793"/>
    <w:rsid w:val="007555AA"/>
    <w:rsid w:val="007627DA"/>
    <w:rsid w:val="007639D3"/>
    <w:rsid w:val="00765FDE"/>
    <w:rsid w:val="00767121"/>
    <w:rsid w:val="007678C6"/>
    <w:rsid w:val="00767F4F"/>
    <w:rsid w:val="0077209B"/>
    <w:rsid w:val="00772DD4"/>
    <w:rsid w:val="00776D5F"/>
    <w:rsid w:val="00777C5A"/>
    <w:rsid w:val="00780A58"/>
    <w:rsid w:val="0078134F"/>
    <w:rsid w:val="00783F35"/>
    <w:rsid w:val="0079165C"/>
    <w:rsid w:val="007934D4"/>
    <w:rsid w:val="007A0AE5"/>
    <w:rsid w:val="007A0BF8"/>
    <w:rsid w:val="007A1917"/>
    <w:rsid w:val="007A32F8"/>
    <w:rsid w:val="007A4349"/>
    <w:rsid w:val="007B3DB2"/>
    <w:rsid w:val="007C17A7"/>
    <w:rsid w:val="007D06C5"/>
    <w:rsid w:val="007D3827"/>
    <w:rsid w:val="007D478F"/>
    <w:rsid w:val="007D6F7A"/>
    <w:rsid w:val="007D78F9"/>
    <w:rsid w:val="007E276F"/>
    <w:rsid w:val="007E4745"/>
    <w:rsid w:val="007F1F25"/>
    <w:rsid w:val="007F2858"/>
    <w:rsid w:val="00802F82"/>
    <w:rsid w:val="00803153"/>
    <w:rsid w:val="00805BD6"/>
    <w:rsid w:val="0080789C"/>
    <w:rsid w:val="00810D00"/>
    <w:rsid w:val="00812F0C"/>
    <w:rsid w:val="0081637B"/>
    <w:rsid w:val="00816D46"/>
    <w:rsid w:val="00820B65"/>
    <w:rsid w:val="00820EC3"/>
    <w:rsid w:val="008222F2"/>
    <w:rsid w:val="00823E84"/>
    <w:rsid w:val="00824D74"/>
    <w:rsid w:val="00831D25"/>
    <w:rsid w:val="00834266"/>
    <w:rsid w:val="008353BE"/>
    <w:rsid w:val="00836543"/>
    <w:rsid w:val="00840016"/>
    <w:rsid w:val="0084008F"/>
    <w:rsid w:val="00842560"/>
    <w:rsid w:val="0084326F"/>
    <w:rsid w:val="008442A1"/>
    <w:rsid w:val="00845ED5"/>
    <w:rsid w:val="008510AF"/>
    <w:rsid w:val="008565ED"/>
    <w:rsid w:val="008658CC"/>
    <w:rsid w:val="00866C00"/>
    <w:rsid w:val="008717E8"/>
    <w:rsid w:val="008724B0"/>
    <w:rsid w:val="00881696"/>
    <w:rsid w:val="008A7987"/>
    <w:rsid w:val="008B37AA"/>
    <w:rsid w:val="008B597B"/>
    <w:rsid w:val="008C1F3E"/>
    <w:rsid w:val="008C5260"/>
    <w:rsid w:val="008C59D3"/>
    <w:rsid w:val="008D0C73"/>
    <w:rsid w:val="008D2182"/>
    <w:rsid w:val="008D22D8"/>
    <w:rsid w:val="008D2C85"/>
    <w:rsid w:val="008D317F"/>
    <w:rsid w:val="008D377A"/>
    <w:rsid w:val="008D456E"/>
    <w:rsid w:val="008D7324"/>
    <w:rsid w:val="008E01FF"/>
    <w:rsid w:val="008E4B4F"/>
    <w:rsid w:val="008E64AE"/>
    <w:rsid w:val="008E6C90"/>
    <w:rsid w:val="008E7194"/>
    <w:rsid w:val="00900890"/>
    <w:rsid w:val="00904D2C"/>
    <w:rsid w:val="0090735C"/>
    <w:rsid w:val="00912D10"/>
    <w:rsid w:val="00915C9E"/>
    <w:rsid w:val="009230FA"/>
    <w:rsid w:val="00923A8F"/>
    <w:rsid w:val="00924690"/>
    <w:rsid w:val="0092589B"/>
    <w:rsid w:val="00925C14"/>
    <w:rsid w:val="0093286D"/>
    <w:rsid w:val="00935642"/>
    <w:rsid w:val="00937CE7"/>
    <w:rsid w:val="00940A8A"/>
    <w:rsid w:val="00940CE4"/>
    <w:rsid w:val="009435C8"/>
    <w:rsid w:val="009438D2"/>
    <w:rsid w:val="00944A34"/>
    <w:rsid w:val="009476AC"/>
    <w:rsid w:val="009507E4"/>
    <w:rsid w:val="00950C95"/>
    <w:rsid w:val="00952580"/>
    <w:rsid w:val="00953084"/>
    <w:rsid w:val="0095554C"/>
    <w:rsid w:val="00961A14"/>
    <w:rsid w:val="0096386B"/>
    <w:rsid w:val="0096582B"/>
    <w:rsid w:val="0096587F"/>
    <w:rsid w:val="00971EA5"/>
    <w:rsid w:val="00973E4A"/>
    <w:rsid w:val="00990E0F"/>
    <w:rsid w:val="00991E4A"/>
    <w:rsid w:val="009925F0"/>
    <w:rsid w:val="00994A70"/>
    <w:rsid w:val="009A0F2A"/>
    <w:rsid w:val="009A6404"/>
    <w:rsid w:val="009B0BE4"/>
    <w:rsid w:val="009B0C60"/>
    <w:rsid w:val="009B0E28"/>
    <w:rsid w:val="009B2C58"/>
    <w:rsid w:val="009B5231"/>
    <w:rsid w:val="009B60DE"/>
    <w:rsid w:val="009B68D1"/>
    <w:rsid w:val="009B7776"/>
    <w:rsid w:val="009B7CDC"/>
    <w:rsid w:val="009C1207"/>
    <w:rsid w:val="009C4682"/>
    <w:rsid w:val="009C4FA4"/>
    <w:rsid w:val="009C7621"/>
    <w:rsid w:val="009D0822"/>
    <w:rsid w:val="009D2883"/>
    <w:rsid w:val="009D3F92"/>
    <w:rsid w:val="009E78D0"/>
    <w:rsid w:val="009F3CDD"/>
    <w:rsid w:val="00A13C12"/>
    <w:rsid w:val="00A143FD"/>
    <w:rsid w:val="00A153DF"/>
    <w:rsid w:val="00A159D2"/>
    <w:rsid w:val="00A168DD"/>
    <w:rsid w:val="00A25326"/>
    <w:rsid w:val="00A2577B"/>
    <w:rsid w:val="00A30E13"/>
    <w:rsid w:val="00A33E99"/>
    <w:rsid w:val="00A41494"/>
    <w:rsid w:val="00A437B3"/>
    <w:rsid w:val="00A45123"/>
    <w:rsid w:val="00A47F3F"/>
    <w:rsid w:val="00A509D2"/>
    <w:rsid w:val="00A50A7D"/>
    <w:rsid w:val="00A56103"/>
    <w:rsid w:val="00A571B9"/>
    <w:rsid w:val="00A57608"/>
    <w:rsid w:val="00A608C1"/>
    <w:rsid w:val="00A61A28"/>
    <w:rsid w:val="00A64112"/>
    <w:rsid w:val="00A724DD"/>
    <w:rsid w:val="00A7611C"/>
    <w:rsid w:val="00A83F7E"/>
    <w:rsid w:val="00A85D83"/>
    <w:rsid w:val="00A866AE"/>
    <w:rsid w:val="00A8674A"/>
    <w:rsid w:val="00A86CF7"/>
    <w:rsid w:val="00A90584"/>
    <w:rsid w:val="00A910F2"/>
    <w:rsid w:val="00A913BF"/>
    <w:rsid w:val="00A9291F"/>
    <w:rsid w:val="00AA1B3C"/>
    <w:rsid w:val="00AA3226"/>
    <w:rsid w:val="00AA407C"/>
    <w:rsid w:val="00AB2139"/>
    <w:rsid w:val="00AB68F3"/>
    <w:rsid w:val="00AC2E95"/>
    <w:rsid w:val="00AC3EB3"/>
    <w:rsid w:val="00AC5C9F"/>
    <w:rsid w:val="00AC6F87"/>
    <w:rsid w:val="00AD2EBC"/>
    <w:rsid w:val="00AD3F73"/>
    <w:rsid w:val="00AD5422"/>
    <w:rsid w:val="00AE0C1B"/>
    <w:rsid w:val="00AE41E7"/>
    <w:rsid w:val="00AE5C3B"/>
    <w:rsid w:val="00AE6AE3"/>
    <w:rsid w:val="00AF485E"/>
    <w:rsid w:val="00AF53CE"/>
    <w:rsid w:val="00AF669A"/>
    <w:rsid w:val="00B01A36"/>
    <w:rsid w:val="00B06DBC"/>
    <w:rsid w:val="00B079FB"/>
    <w:rsid w:val="00B10EF6"/>
    <w:rsid w:val="00B10F24"/>
    <w:rsid w:val="00B118CC"/>
    <w:rsid w:val="00B121B1"/>
    <w:rsid w:val="00B13AD9"/>
    <w:rsid w:val="00B1691F"/>
    <w:rsid w:val="00B226BD"/>
    <w:rsid w:val="00B23D53"/>
    <w:rsid w:val="00B30C38"/>
    <w:rsid w:val="00B3525C"/>
    <w:rsid w:val="00B415B9"/>
    <w:rsid w:val="00B44EEB"/>
    <w:rsid w:val="00B56057"/>
    <w:rsid w:val="00B57990"/>
    <w:rsid w:val="00B600A9"/>
    <w:rsid w:val="00B60A92"/>
    <w:rsid w:val="00B6614F"/>
    <w:rsid w:val="00B705B2"/>
    <w:rsid w:val="00B71866"/>
    <w:rsid w:val="00B757CD"/>
    <w:rsid w:val="00B77157"/>
    <w:rsid w:val="00B802D8"/>
    <w:rsid w:val="00B82E35"/>
    <w:rsid w:val="00B84708"/>
    <w:rsid w:val="00B861A5"/>
    <w:rsid w:val="00B87A86"/>
    <w:rsid w:val="00B92D9F"/>
    <w:rsid w:val="00B95A49"/>
    <w:rsid w:val="00B97598"/>
    <w:rsid w:val="00BA351C"/>
    <w:rsid w:val="00BB0940"/>
    <w:rsid w:val="00BB1285"/>
    <w:rsid w:val="00BB1DCC"/>
    <w:rsid w:val="00BB7262"/>
    <w:rsid w:val="00BC509E"/>
    <w:rsid w:val="00BC53C9"/>
    <w:rsid w:val="00BC5699"/>
    <w:rsid w:val="00BC56C7"/>
    <w:rsid w:val="00BD02C0"/>
    <w:rsid w:val="00BD0F19"/>
    <w:rsid w:val="00BD15EE"/>
    <w:rsid w:val="00BD1EBF"/>
    <w:rsid w:val="00BD65F4"/>
    <w:rsid w:val="00BD7780"/>
    <w:rsid w:val="00BE0182"/>
    <w:rsid w:val="00BE080A"/>
    <w:rsid w:val="00BE0EB4"/>
    <w:rsid w:val="00BE6A75"/>
    <w:rsid w:val="00BE73D0"/>
    <w:rsid w:val="00BF29BE"/>
    <w:rsid w:val="00C02431"/>
    <w:rsid w:val="00C0272A"/>
    <w:rsid w:val="00C04010"/>
    <w:rsid w:val="00C07078"/>
    <w:rsid w:val="00C0757D"/>
    <w:rsid w:val="00C07EAB"/>
    <w:rsid w:val="00C141FF"/>
    <w:rsid w:val="00C16A22"/>
    <w:rsid w:val="00C212FE"/>
    <w:rsid w:val="00C223A3"/>
    <w:rsid w:val="00C25B9F"/>
    <w:rsid w:val="00C2690E"/>
    <w:rsid w:val="00C32953"/>
    <w:rsid w:val="00C33EBA"/>
    <w:rsid w:val="00C369A7"/>
    <w:rsid w:val="00C41F33"/>
    <w:rsid w:val="00C466A4"/>
    <w:rsid w:val="00C474D7"/>
    <w:rsid w:val="00C50CEE"/>
    <w:rsid w:val="00C51BED"/>
    <w:rsid w:val="00C532D8"/>
    <w:rsid w:val="00C60B82"/>
    <w:rsid w:val="00C61127"/>
    <w:rsid w:val="00C6126C"/>
    <w:rsid w:val="00C619EA"/>
    <w:rsid w:val="00C6317B"/>
    <w:rsid w:val="00C72F42"/>
    <w:rsid w:val="00C80176"/>
    <w:rsid w:val="00C84219"/>
    <w:rsid w:val="00C84A50"/>
    <w:rsid w:val="00C87388"/>
    <w:rsid w:val="00C87F00"/>
    <w:rsid w:val="00C9401C"/>
    <w:rsid w:val="00C95EDE"/>
    <w:rsid w:val="00C95F68"/>
    <w:rsid w:val="00C964B6"/>
    <w:rsid w:val="00C971DE"/>
    <w:rsid w:val="00CA0BBB"/>
    <w:rsid w:val="00CA1043"/>
    <w:rsid w:val="00CA33C3"/>
    <w:rsid w:val="00CB0640"/>
    <w:rsid w:val="00CB4452"/>
    <w:rsid w:val="00CC1091"/>
    <w:rsid w:val="00CC33CB"/>
    <w:rsid w:val="00CC3949"/>
    <w:rsid w:val="00CC4326"/>
    <w:rsid w:val="00CC5B18"/>
    <w:rsid w:val="00CD0261"/>
    <w:rsid w:val="00CD06C2"/>
    <w:rsid w:val="00CD3C7B"/>
    <w:rsid w:val="00CD5AD0"/>
    <w:rsid w:val="00CE2390"/>
    <w:rsid w:val="00CE46BF"/>
    <w:rsid w:val="00CE4BCB"/>
    <w:rsid w:val="00CE5F1A"/>
    <w:rsid w:val="00CF300F"/>
    <w:rsid w:val="00CF3431"/>
    <w:rsid w:val="00CF6B82"/>
    <w:rsid w:val="00D01DCB"/>
    <w:rsid w:val="00D12369"/>
    <w:rsid w:val="00D13D6D"/>
    <w:rsid w:val="00D169E5"/>
    <w:rsid w:val="00D220E3"/>
    <w:rsid w:val="00D2237A"/>
    <w:rsid w:val="00D243D0"/>
    <w:rsid w:val="00D24E8E"/>
    <w:rsid w:val="00D273BD"/>
    <w:rsid w:val="00D30407"/>
    <w:rsid w:val="00D3724E"/>
    <w:rsid w:val="00D42408"/>
    <w:rsid w:val="00D4601B"/>
    <w:rsid w:val="00D47E51"/>
    <w:rsid w:val="00D53E69"/>
    <w:rsid w:val="00D562C6"/>
    <w:rsid w:val="00D573EE"/>
    <w:rsid w:val="00D6029C"/>
    <w:rsid w:val="00D61F90"/>
    <w:rsid w:val="00D62684"/>
    <w:rsid w:val="00D626C2"/>
    <w:rsid w:val="00D64C86"/>
    <w:rsid w:val="00D70498"/>
    <w:rsid w:val="00D71C7D"/>
    <w:rsid w:val="00D72E44"/>
    <w:rsid w:val="00D7302F"/>
    <w:rsid w:val="00D736F1"/>
    <w:rsid w:val="00D746F3"/>
    <w:rsid w:val="00D770DF"/>
    <w:rsid w:val="00D7784B"/>
    <w:rsid w:val="00D80A07"/>
    <w:rsid w:val="00D812C7"/>
    <w:rsid w:val="00D81C46"/>
    <w:rsid w:val="00D81F51"/>
    <w:rsid w:val="00D87293"/>
    <w:rsid w:val="00D916D2"/>
    <w:rsid w:val="00D933E9"/>
    <w:rsid w:val="00D94CF1"/>
    <w:rsid w:val="00DA1211"/>
    <w:rsid w:val="00DA2C32"/>
    <w:rsid w:val="00DA3F29"/>
    <w:rsid w:val="00DB2040"/>
    <w:rsid w:val="00DB211B"/>
    <w:rsid w:val="00DB35CA"/>
    <w:rsid w:val="00DB3DE4"/>
    <w:rsid w:val="00DB4150"/>
    <w:rsid w:val="00DB4789"/>
    <w:rsid w:val="00DB5A8E"/>
    <w:rsid w:val="00DB75EE"/>
    <w:rsid w:val="00DB7E82"/>
    <w:rsid w:val="00DC5A01"/>
    <w:rsid w:val="00DC70E8"/>
    <w:rsid w:val="00DC718C"/>
    <w:rsid w:val="00DD0466"/>
    <w:rsid w:val="00DD054F"/>
    <w:rsid w:val="00DD1DBB"/>
    <w:rsid w:val="00DD32F2"/>
    <w:rsid w:val="00DD571C"/>
    <w:rsid w:val="00DD7741"/>
    <w:rsid w:val="00DD781E"/>
    <w:rsid w:val="00DE03EE"/>
    <w:rsid w:val="00DE1BCA"/>
    <w:rsid w:val="00DE3512"/>
    <w:rsid w:val="00DE5DCB"/>
    <w:rsid w:val="00DF1E69"/>
    <w:rsid w:val="00DF3447"/>
    <w:rsid w:val="00DF4AF0"/>
    <w:rsid w:val="00DF4B3C"/>
    <w:rsid w:val="00E00B3D"/>
    <w:rsid w:val="00E03713"/>
    <w:rsid w:val="00E0551D"/>
    <w:rsid w:val="00E07D3F"/>
    <w:rsid w:val="00E10185"/>
    <w:rsid w:val="00E13AD8"/>
    <w:rsid w:val="00E20CE9"/>
    <w:rsid w:val="00E26D37"/>
    <w:rsid w:val="00E30CE6"/>
    <w:rsid w:val="00E322E6"/>
    <w:rsid w:val="00E340C4"/>
    <w:rsid w:val="00E36C6A"/>
    <w:rsid w:val="00E42802"/>
    <w:rsid w:val="00E474CA"/>
    <w:rsid w:val="00E47F2A"/>
    <w:rsid w:val="00E55158"/>
    <w:rsid w:val="00E570DD"/>
    <w:rsid w:val="00E65978"/>
    <w:rsid w:val="00E67C55"/>
    <w:rsid w:val="00E7346E"/>
    <w:rsid w:val="00E7659E"/>
    <w:rsid w:val="00E7694A"/>
    <w:rsid w:val="00E80090"/>
    <w:rsid w:val="00E8295E"/>
    <w:rsid w:val="00E84FBA"/>
    <w:rsid w:val="00E86AC4"/>
    <w:rsid w:val="00E86CDB"/>
    <w:rsid w:val="00E92251"/>
    <w:rsid w:val="00E932CB"/>
    <w:rsid w:val="00E97269"/>
    <w:rsid w:val="00EA1979"/>
    <w:rsid w:val="00EA406D"/>
    <w:rsid w:val="00EA7353"/>
    <w:rsid w:val="00EB045D"/>
    <w:rsid w:val="00EB15CF"/>
    <w:rsid w:val="00EB2BF5"/>
    <w:rsid w:val="00EB2D21"/>
    <w:rsid w:val="00EB65B8"/>
    <w:rsid w:val="00EB7995"/>
    <w:rsid w:val="00EC106F"/>
    <w:rsid w:val="00EC2018"/>
    <w:rsid w:val="00EC2846"/>
    <w:rsid w:val="00EC7082"/>
    <w:rsid w:val="00ED40BC"/>
    <w:rsid w:val="00ED4868"/>
    <w:rsid w:val="00ED4AD6"/>
    <w:rsid w:val="00ED7A5B"/>
    <w:rsid w:val="00EE2971"/>
    <w:rsid w:val="00EE2A0E"/>
    <w:rsid w:val="00EE6F16"/>
    <w:rsid w:val="00EE7CE6"/>
    <w:rsid w:val="00EF1CB6"/>
    <w:rsid w:val="00EF4393"/>
    <w:rsid w:val="00EF570A"/>
    <w:rsid w:val="00EF58B6"/>
    <w:rsid w:val="00F01EAB"/>
    <w:rsid w:val="00F100E5"/>
    <w:rsid w:val="00F11B0F"/>
    <w:rsid w:val="00F129DE"/>
    <w:rsid w:val="00F14524"/>
    <w:rsid w:val="00F1459A"/>
    <w:rsid w:val="00F16B88"/>
    <w:rsid w:val="00F23EBE"/>
    <w:rsid w:val="00F23F86"/>
    <w:rsid w:val="00F270BB"/>
    <w:rsid w:val="00F30AA1"/>
    <w:rsid w:val="00F32113"/>
    <w:rsid w:val="00F35B6D"/>
    <w:rsid w:val="00F3615E"/>
    <w:rsid w:val="00F41975"/>
    <w:rsid w:val="00F41D90"/>
    <w:rsid w:val="00F41F3C"/>
    <w:rsid w:val="00F47DEA"/>
    <w:rsid w:val="00F50210"/>
    <w:rsid w:val="00F522A1"/>
    <w:rsid w:val="00F6122B"/>
    <w:rsid w:val="00F62405"/>
    <w:rsid w:val="00F63C24"/>
    <w:rsid w:val="00F64418"/>
    <w:rsid w:val="00F65AE6"/>
    <w:rsid w:val="00F749EE"/>
    <w:rsid w:val="00F76D60"/>
    <w:rsid w:val="00F80BA1"/>
    <w:rsid w:val="00F81A6B"/>
    <w:rsid w:val="00F81EA8"/>
    <w:rsid w:val="00F83FE4"/>
    <w:rsid w:val="00F87012"/>
    <w:rsid w:val="00F91E06"/>
    <w:rsid w:val="00F926FF"/>
    <w:rsid w:val="00F9282B"/>
    <w:rsid w:val="00F95116"/>
    <w:rsid w:val="00F95445"/>
    <w:rsid w:val="00F95577"/>
    <w:rsid w:val="00F96CB4"/>
    <w:rsid w:val="00FA121A"/>
    <w:rsid w:val="00FA5437"/>
    <w:rsid w:val="00FB43C2"/>
    <w:rsid w:val="00FB59DE"/>
    <w:rsid w:val="00FB5F71"/>
    <w:rsid w:val="00FB60A9"/>
    <w:rsid w:val="00FB6A80"/>
    <w:rsid w:val="00FD1B61"/>
    <w:rsid w:val="00FD5F97"/>
    <w:rsid w:val="00FD7EB9"/>
    <w:rsid w:val="00FE00D9"/>
    <w:rsid w:val="00FE2243"/>
    <w:rsid w:val="00FE3675"/>
    <w:rsid w:val="00FE378C"/>
    <w:rsid w:val="00FE3F93"/>
    <w:rsid w:val="00FE41B3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."/>
  <w:listSeparator w:val=","/>
  <w15:docId w15:val="{CDA257AB-F9C0-4AAC-B20D-C9A46E01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="Calibr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VSLC Normal"/>
    <w:qFormat/>
    <w:rsid w:val="00E0551D"/>
    <w:pPr>
      <w:spacing w:after="200" w:line="276" w:lineRule="auto"/>
      <w:jc w:val="both"/>
    </w:pPr>
  </w:style>
  <w:style w:type="paragraph" w:styleId="Heading1">
    <w:name w:val="heading 1"/>
    <w:aliases w:val="VSLC Heading 1"/>
    <w:basedOn w:val="Normal"/>
    <w:link w:val="Heading1Char"/>
    <w:autoRedefine/>
    <w:qFormat/>
    <w:rsid w:val="009438D2"/>
    <w:pPr>
      <w:keepNext/>
      <w:keepLines/>
      <w:numPr>
        <w:numId w:val="1"/>
      </w:numPr>
      <w:pBdr>
        <w:bottom w:val="single" w:sz="18" w:space="1" w:color="990000"/>
      </w:pBdr>
      <w:spacing w:after="240" w:line="240" w:lineRule="auto"/>
      <w:outlineLvl w:val="0"/>
    </w:pPr>
    <w:rPr>
      <w:rFonts w:eastAsia="Times New Roman"/>
      <w:b/>
      <w:bCs/>
      <w:color w:val="C00000"/>
      <w:sz w:val="32"/>
      <w:szCs w:val="28"/>
    </w:rPr>
  </w:style>
  <w:style w:type="paragraph" w:styleId="Heading2">
    <w:name w:val="heading 2"/>
    <w:aliases w:val="VSLC heading 2"/>
    <w:basedOn w:val="Normal"/>
    <w:link w:val="Heading2Char"/>
    <w:autoRedefine/>
    <w:qFormat/>
    <w:rsid w:val="009438D2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Times New Roman"/>
      <w:b/>
      <w:bCs/>
      <w:color w:val="C00000"/>
      <w:sz w:val="30"/>
      <w:szCs w:val="26"/>
    </w:rPr>
  </w:style>
  <w:style w:type="paragraph" w:styleId="Heading3">
    <w:name w:val="heading 3"/>
    <w:aliases w:val="VSLC Heading 3"/>
    <w:basedOn w:val="Normal"/>
    <w:link w:val="Heading3Char"/>
    <w:autoRedefine/>
    <w:qFormat/>
    <w:rsid w:val="00991E4A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Times New Roman"/>
      <w:b/>
      <w:bCs/>
      <w:color w:val="C00000"/>
      <w:sz w:val="28"/>
    </w:rPr>
  </w:style>
  <w:style w:type="paragraph" w:styleId="Heading4">
    <w:name w:val="heading 4"/>
    <w:aliases w:val="VSLC Heading 4"/>
    <w:basedOn w:val="Normal"/>
    <w:link w:val="Heading4Char"/>
    <w:autoRedefine/>
    <w:uiPriority w:val="9"/>
    <w:qFormat/>
    <w:rsid w:val="00EF1CB6"/>
    <w:pPr>
      <w:keepNext/>
      <w:keepLines/>
      <w:spacing w:before="240" w:after="240"/>
      <w:outlineLvl w:val="3"/>
    </w:pPr>
    <w:rPr>
      <w:rFonts w:eastAsia="Times New Roman"/>
      <w:b/>
      <w:bCs/>
      <w:i/>
      <w:iCs/>
      <w:color w:val="C00000"/>
      <w:sz w:val="24"/>
    </w:rPr>
  </w:style>
  <w:style w:type="paragraph" w:styleId="Heading5">
    <w:name w:val="heading 5"/>
    <w:aliases w:val="VSLC Heading 5"/>
    <w:basedOn w:val="Normal"/>
    <w:link w:val="Heading5Char"/>
    <w:autoRedefine/>
    <w:qFormat/>
    <w:rsid w:val="00D94CF1"/>
    <w:pPr>
      <w:keepNext/>
      <w:keepLines/>
      <w:spacing w:before="200"/>
      <w:outlineLvl w:val="4"/>
    </w:pPr>
    <w:rPr>
      <w:rFonts w:eastAsia="Times New Roman"/>
      <w:b/>
      <w:i/>
      <w:color w:val="C00000"/>
    </w:rPr>
  </w:style>
  <w:style w:type="paragraph" w:styleId="Heading6">
    <w:name w:val="heading 6"/>
    <w:basedOn w:val="Normal"/>
    <w:next w:val="Normal"/>
    <w:link w:val="Heading6Char"/>
    <w:qFormat/>
    <w:rsid w:val="004D456A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D53E6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D53E6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</w:rPr>
  </w:style>
  <w:style w:type="paragraph" w:styleId="Heading9">
    <w:name w:val="heading 9"/>
    <w:basedOn w:val="Normal"/>
    <w:next w:val="Normal"/>
    <w:link w:val="Heading9Char"/>
    <w:qFormat/>
    <w:rsid w:val="00D53E6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SLC Heading 1 Char"/>
    <w:link w:val="Heading1"/>
    <w:uiPriority w:val="9"/>
    <w:rsid w:val="009438D2"/>
    <w:rPr>
      <w:rFonts w:eastAsia="Times New Roman"/>
      <w:b/>
      <w:bCs/>
      <w:color w:val="C00000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3E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VSLC heading 2 Char"/>
    <w:link w:val="Heading2"/>
    <w:rsid w:val="009438D2"/>
    <w:rPr>
      <w:rFonts w:eastAsia="Times New Roman"/>
      <w:b/>
      <w:bCs/>
      <w:color w:val="C00000"/>
      <w:sz w:val="30"/>
      <w:szCs w:val="26"/>
    </w:rPr>
  </w:style>
  <w:style w:type="character" w:customStyle="1" w:styleId="Heading3Char">
    <w:name w:val="Heading 3 Char"/>
    <w:aliases w:val="VSLC Heading 3 Char"/>
    <w:link w:val="Heading3"/>
    <w:uiPriority w:val="9"/>
    <w:rsid w:val="00991E4A"/>
    <w:rPr>
      <w:rFonts w:eastAsia="Times New Roman"/>
      <w:b/>
      <w:bCs/>
      <w:color w:val="C00000"/>
      <w:sz w:val="28"/>
    </w:rPr>
  </w:style>
  <w:style w:type="character" w:customStyle="1" w:styleId="Heading4Char">
    <w:name w:val="Heading 4 Char"/>
    <w:aliases w:val="VSLC Heading 4 Char"/>
    <w:link w:val="Heading4"/>
    <w:uiPriority w:val="9"/>
    <w:rsid w:val="00EF1CB6"/>
    <w:rPr>
      <w:rFonts w:eastAsia="Times New Roman"/>
      <w:b/>
      <w:bCs/>
      <w:i/>
      <w:iCs/>
      <w:color w:val="C00000"/>
      <w:sz w:val="24"/>
    </w:rPr>
  </w:style>
  <w:style w:type="character" w:customStyle="1" w:styleId="Heading5Char">
    <w:name w:val="Heading 5 Char"/>
    <w:aliases w:val="VSLC Heading 5 Char"/>
    <w:link w:val="Heading5"/>
    <w:uiPriority w:val="9"/>
    <w:rsid w:val="00D94CF1"/>
    <w:rPr>
      <w:rFonts w:eastAsia="Times New Roman"/>
      <w:b/>
      <w:i/>
      <w:color w:val="C00000"/>
    </w:rPr>
  </w:style>
  <w:style w:type="character" w:customStyle="1" w:styleId="Heading6Char">
    <w:name w:val="Heading 6 Char"/>
    <w:link w:val="Heading6"/>
    <w:uiPriority w:val="9"/>
    <w:rsid w:val="004D456A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53E6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53E6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53E6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uiPriority w:val="99"/>
    <w:unhideWhenUsed/>
    <w:rsid w:val="006118EB"/>
    <w:rPr>
      <w:rFonts w:ascii="Segoe UI" w:hAnsi="Segoe UI"/>
      <w:color w:val="0000FF"/>
      <w:sz w:val="20"/>
      <w:u w:val="single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aliases w:val="Chapter Name Char"/>
    <w:link w:val="Header"/>
    <w:uiPriority w:val="99"/>
    <w:rsid w:val="006118E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118EB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6118EB"/>
    <w:rPr>
      <w:sz w:val="16"/>
    </w:rPr>
  </w:style>
  <w:style w:type="table" w:styleId="TableGrid">
    <w:name w:val="Table Grid"/>
    <w:basedOn w:val="TableNormal"/>
    <w:uiPriority w:val="59"/>
    <w:rsid w:val="008B5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8B597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DC5A01"/>
    <w:rPr>
      <w:szCs w:val="22"/>
    </w:rPr>
  </w:style>
  <w:style w:type="character" w:styleId="BookTitle">
    <w:name w:val="Book Title"/>
    <w:uiPriority w:val="33"/>
    <w:qFormat/>
    <w:rsid w:val="006118EB"/>
    <w:rPr>
      <w:rFonts w:ascii="Segoe UI" w:hAnsi="Segoe UI"/>
      <w:b/>
      <w:bCs/>
      <w:i/>
      <w:iCs/>
      <w:spacing w:val="5"/>
    </w:rPr>
  </w:style>
  <w:style w:type="paragraph" w:customStyle="1" w:styleId="TableText">
    <w:name w:val="Table Text"/>
    <w:basedOn w:val="Normal"/>
    <w:link w:val="TableTextChar"/>
    <w:rsid w:val="00D81C46"/>
    <w:pPr>
      <w:spacing w:after="0" w:line="240" w:lineRule="auto"/>
    </w:pPr>
    <w:rPr>
      <w:rFonts w:eastAsia="Times New Roman"/>
      <w:lang w:val="en-NZ"/>
    </w:rPr>
  </w:style>
  <w:style w:type="character" w:customStyle="1" w:styleId="TableTextChar">
    <w:name w:val="Table Text Char"/>
    <w:link w:val="TableText"/>
    <w:locked/>
    <w:rsid w:val="00D81C46"/>
    <w:rPr>
      <w:rFonts w:ascii="Segoe UI" w:eastAsia="Times New Roman" w:hAnsi="Segoe UI"/>
      <w:lang w:val="en-NZ"/>
    </w:rPr>
  </w:style>
  <w:style w:type="paragraph" w:customStyle="1" w:styleId="TableHeader">
    <w:name w:val="Table Header"/>
    <w:basedOn w:val="TableText"/>
    <w:rsid w:val="004D456A"/>
    <w:pPr>
      <w:spacing w:before="60" w:after="60"/>
    </w:pPr>
    <w:rPr>
      <w:b/>
      <w:bCs/>
      <w:color w:val="FFFFFF"/>
    </w:rPr>
  </w:style>
  <w:style w:type="paragraph" w:customStyle="1" w:styleId="Headingb">
    <w:name w:val="Heading b"/>
    <w:basedOn w:val="Heading2"/>
    <w:next w:val="Normal"/>
    <w:rsid w:val="004D456A"/>
    <w:pPr>
      <w:numPr>
        <w:ilvl w:val="0"/>
        <w:numId w:val="0"/>
      </w:numPr>
      <w:spacing w:before="120" w:after="120" w:line="240" w:lineRule="auto"/>
    </w:pPr>
    <w:rPr>
      <w:bCs w:val="0"/>
      <w:i/>
      <w:color w:val="666699"/>
      <w:sz w:val="32"/>
      <w:szCs w:val="20"/>
      <w:lang w:val="en-NZ"/>
    </w:rPr>
  </w:style>
  <w:style w:type="character" w:styleId="IntenseReference">
    <w:name w:val="Intense Reference"/>
    <w:uiPriority w:val="32"/>
    <w:qFormat/>
    <w:rsid w:val="006118EB"/>
    <w:rPr>
      <w:rFonts w:ascii="Segoe UI" w:hAnsi="Segoe UI"/>
      <w:b/>
      <w:bCs/>
      <w:smallCaps/>
      <w:color w:val="5B9BD5"/>
      <w:spacing w:val="5"/>
    </w:rPr>
  </w:style>
  <w:style w:type="paragraph" w:customStyle="1" w:styleId="VSLCHeading1a">
    <w:name w:val="VSLC Heading 1a"/>
    <w:basedOn w:val="Normal"/>
    <w:next w:val="Heading1"/>
    <w:autoRedefine/>
    <w:rsid w:val="00DD571C"/>
    <w:rPr>
      <w:bCs/>
      <w:color w:val="C00000"/>
      <w:sz w:val="3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2FD5"/>
    <w:rPr>
      <w:b/>
      <w:bCs/>
    </w:rPr>
  </w:style>
  <w:style w:type="character" w:styleId="SubtleReference">
    <w:name w:val="Subtle Reference"/>
    <w:uiPriority w:val="31"/>
    <w:qFormat/>
    <w:rsid w:val="006118EB"/>
    <w:rPr>
      <w:rFonts w:ascii="Segoe UI" w:hAnsi="Segoe UI"/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13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B09C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C3D0F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D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D0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C3D0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5C1271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7372F"/>
    <w:pPr>
      <w:ind w:left="720"/>
      <w:contextualSpacing/>
    </w:pPr>
  </w:style>
  <w:style w:type="paragraph" w:customStyle="1" w:styleId="GuidanceText">
    <w:name w:val="Guidance Text"/>
    <w:basedOn w:val="Normal"/>
    <w:next w:val="Normal"/>
    <w:autoRedefine/>
    <w:rsid w:val="00FB6A80"/>
    <w:pPr>
      <w:spacing w:after="120" w:line="240" w:lineRule="auto"/>
      <w:ind w:left="900"/>
    </w:pPr>
    <w:rPr>
      <w:rFonts w:ascii="Trebuchet MS" w:eastAsia="Times New Roman" w:hAnsi="Trebuchet MS" w:cs="Times New Roman"/>
      <w:i/>
      <w:color w:val="0000FF"/>
      <w:szCs w:val="24"/>
      <w:lang w:val="en-AU" w:eastAsia="en-AU"/>
    </w:rPr>
  </w:style>
  <w:style w:type="paragraph" w:customStyle="1" w:styleId="FirstLevelBullet">
    <w:name w:val="First Level Bullet"/>
    <w:basedOn w:val="Normal"/>
    <w:rsid w:val="00A9291F"/>
    <w:pPr>
      <w:numPr>
        <w:numId w:val="6"/>
      </w:numPr>
      <w:spacing w:before="120" w:after="120" w:line="240" w:lineRule="auto"/>
    </w:pPr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SecondLevelBullet">
    <w:name w:val="Second Level Bullet"/>
    <w:basedOn w:val="Normal"/>
    <w:link w:val="SecondLevelBulletChar"/>
    <w:rsid w:val="00A9291F"/>
    <w:pPr>
      <w:numPr>
        <w:ilvl w:val="2"/>
        <w:numId w:val="6"/>
      </w:numPr>
      <w:tabs>
        <w:tab w:val="clear" w:pos="2925"/>
        <w:tab w:val="num" w:pos="1980"/>
      </w:tabs>
      <w:spacing w:before="120" w:after="120" w:line="240" w:lineRule="auto"/>
      <w:ind w:left="1979" w:hanging="357"/>
    </w:pPr>
    <w:rPr>
      <w:rFonts w:ascii="Trebuchet MS" w:eastAsia="Times New Roman" w:hAnsi="Trebuchet MS" w:cs="Times New Roman"/>
      <w:szCs w:val="24"/>
      <w:lang w:val="en-AU" w:eastAsia="en-AU"/>
    </w:rPr>
  </w:style>
  <w:style w:type="character" w:customStyle="1" w:styleId="SecondLevelBulletChar">
    <w:name w:val="Second Level Bullet Char"/>
    <w:basedOn w:val="DefaultParagraphFont"/>
    <w:link w:val="SecondLevelBullet"/>
    <w:rsid w:val="00EF1CB6"/>
    <w:rPr>
      <w:rFonts w:ascii="Trebuchet MS" w:eastAsia="Times New Roman" w:hAnsi="Trebuchet MS" w:cs="Times New Roman"/>
      <w:szCs w:val="24"/>
      <w:lang w:val="en-AU" w:eastAsia="en-AU"/>
    </w:rPr>
  </w:style>
  <w:style w:type="paragraph" w:customStyle="1" w:styleId="Bullet1">
    <w:name w:val="Bullet 1"/>
    <w:aliases w:val="VSLC bullet First level"/>
    <w:basedOn w:val="ListParagraph"/>
    <w:link w:val="Bullet1Char"/>
    <w:qFormat/>
    <w:rsid w:val="00E0551D"/>
    <w:pPr>
      <w:numPr>
        <w:numId w:val="7"/>
      </w:numPr>
    </w:pPr>
  </w:style>
  <w:style w:type="paragraph" w:customStyle="1" w:styleId="Bullet2">
    <w:name w:val="Bullet 2"/>
    <w:aliases w:val="VSLC bullet Second level"/>
    <w:basedOn w:val="ListParagraph"/>
    <w:link w:val="Bullet2Char"/>
    <w:qFormat/>
    <w:rsid w:val="00E0551D"/>
    <w:pPr>
      <w:numPr>
        <w:ilvl w:val="1"/>
        <w:numId w:val="7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0551D"/>
  </w:style>
  <w:style w:type="character" w:customStyle="1" w:styleId="Bullet1Char">
    <w:name w:val="Bullet 1 Char"/>
    <w:aliases w:val="VSLC bullet First level Char"/>
    <w:basedOn w:val="ListParagraphChar"/>
    <w:link w:val="Bullet1"/>
    <w:rsid w:val="00E0551D"/>
  </w:style>
  <w:style w:type="character" w:customStyle="1" w:styleId="Bullet2Char">
    <w:name w:val="Bullet 2 Char"/>
    <w:aliases w:val="VSLC bullet Second level Char"/>
    <w:basedOn w:val="ListParagraphChar"/>
    <w:link w:val="Bullet2"/>
    <w:rsid w:val="00E0551D"/>
  </w:style>
  <w:style w:type="character" w:customStyle="1" w:styleId="apple-converted-space">
    <w:name w:val="apple-converted-space"/>
    <w:basedOn w:val="DefaultParagraphFont"/>
    <w:rsid w:val="00685034"/>
  </w:style>
  <w:style w:type="paragraph" w:styleId="ListBullet2">
    <w:name w:val="List Bullet 2"/>
    <w:basedOn w:val="Normal"/>
    <w:autoRedefine/>
    <w:rsid w:val="00991E4A"/>
    <w:pPr>
      <w:keepLines/>
      <w:numPr>
        <w:ilvl w:val="1"/>
        <w:numId w:val="12"/>
      </w:numPr>
      <w:tabs>
        <w:tab w:val="left" w:pos="580"/>
        <w:tab w:val="left" w:pos="1440"/>
        <w:tab w:val="center" w:pos="6977"/>
      </w:tabs>
      <w:spacing w:before="120" w:after="0" w:line="240" w:lineRule="auto"/>
      <w:ind w:left="432"/>
      <w:jc w:val="left"/>
    </w:pPr>
    <w:rPr>
      <w:rFonts w:ascii="Tahoma" w:eastAsia="MS Mincho" w:hAnsi="Tahoma" w:cs="Tahoma"/>
      <w:bCs/>
      <w:spacing w:val="4"/>
      <w:lang w:val="en-GB"/>
    </w:rPr>
  </w:style>
  <w:style w:type="paragraph" w:styleId="BodyText">
    <w:name w:val="Body Text"/>
    <w:basedOn w:val="Normal"/>
    <w:link w:val="BodyTextChar"/>
    <w:rsid w:val="00991E4A"/>
    <w:pPr>
      <w:widowControl w:val="0"/>
      <w:autoSpaceDE w:val="0"/>
      <w:autoSpaceDN w:val="0"/>
      <w:spacing w:after="0" w:line="240" w:lineRule="auto"/>
      <w:ind w:firstLineChars="100" w:firstLine="100"/>
      <w:jc w:val="left"/>
    </w:pPr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character" w:customStyle="1" w:styleId="BodyTextChar">
    <w:name w:val="Body Text Char"/>
    <w:basedOn w:val="DefaultParagraphFont"/>
    <w:link w:val="BodyText"/>
    <w:rsid w:val="00991E4A"/>
    <w:rPr>
      <w:rFonts w:ascii="Century" w:eastAsia="MS Mincho" w:hAnsi="Times New Roman" w:cs="Times New Roman"/>
      <w:color w:val="000000"/>
      <w:kern w:val="2"/>
      <w:sz w:val="21"/>
      <w:lang w:eastAsia="ja-JP"/>
    </w:rPr>
  </w:style>
  <w:style w:type="paragraph" w:customStyle="1" w:styleId="screentable">
    <w:name w:val="screen table"/>
    <w:autoRedefine/>
    <w:rsid w:val="00991E4A"/>
    <w:pPr>
      <w:widowControl w:val="0"/>
    </w:pPr>
    <w:rPr>
      <w:rFonts w:ascii="Tahoma" w:eastAsia="MS Mincho" w:hAnsi="Tahoma" w:cs="Times New Roman"/>
    </w:rPr>
  </w:style>
  <w:style w:type="character" w:styleId="Strong">
    <w:name w:val="Strong"/>
    <w:basedOn w:val="DefaultParagraphFont"/>
    <w:uiPriority w:val="22"/>
    <w:qFormat/>
    <w:rsid w:val="001766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Y-">
    <w:name w:val="3 Y -"/>
    <w:basedOn w:val="Normal"/>
    <w:link w:val="3Y-Char"/>
    <w:qFormat/>
    <w:rsid w:val="00B84708"/>
    <w:pPr>
      <w:numPr>
        <w:numId w:val="25"/>
      </w:numPr>
      <w:spacing w:after="0" w:line="312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4Yo">
    <w:name w:val="4 Y o"/>
    <w:basedOn w:val="3Y-"/>
    <w:link w:val="4YoChar"/>
    <w:qFormat/>
    <w:rsid w:val="00B84708"/>
    <w:pPr>
      <w:numPr>
        <w:ilvl w:val="1"/>
      </w:numPr>
      <w:jc w:val="both"/>
    </w:pPr>
  </w:style>
  <w:style w:type="character" w:customStyle="1" w:styleId="3Y-Char">
    <w:name w:val="3 Y - Char"/>
    <w:basedOn w:val="DefaultParagraphFont"/>
    <w:link w:val="3Y-"/>
    <w:rsid w:val="00B8470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5Code">
    <w:name w:val="5 Code"/>
    <w:basedOn w:val="3Y-"/>
    <w:link w:val="5CodeChar"/>
    <w:qFormat/>
    <w:rsid w:val="00B84708"/>
    <w:pPr>
      <w:numPr>
        <w:numId w:val="0"/>
      </w:numPr>
      <w:spacing w:line="240" w:lineRule="auto"/>
      <w:ind w:left="720"/>
      <w:jc w:val="both"/>
    </w:pPr>
    <w:rPr>
      <w:rFonts w:ascii="Courier New" w:hAnsi="Courier New" w:cs="Courier New"/>
      <w:sz w:val="22"/>
      <w:szCs w:val="22"/>
    </w:rPr>
  </w:style>
  <w:style w:type="character" w:customStyle="1" w:styleId="4YoChar">
    <w:name w:val="4 Y o Char"/>
    <w:basedOn w:val="3Y-Char"/>
    <w:link w:val="4Yo"/>
    <w:rsid w:val="00B84708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5CodeChar">
    <w:name w:val="5 Code Char"/>
    <w:basedOn w:val="3Y-Char"/>
    <w:link w:val="5Code"/>
    <w:rsid w:val="00B84708"/>
    <w:rPr>
      <w:rFonts w:ascii="Courier New" w:eastAsia="Times New Roman" w:hAnsi="Courier New" w:cs="Courier New"/>
      <w:color w:val="000000"/>
      <w:sz w:val="22"/>
      <w:szCs w:val="22"/>
    </w:rPr>
  </w:style>
  <w:style w:type="table" w:styleId="LightGrid-Accent5">
    <w:name w:val="Light Grid Accent 5"/>
    <w:basedOn w:val="TableNormal"/>
    <w:uiPriority w:val="62"/>
    <w:rsid w:val="00AA1B3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1.vivas\2016\102.Prjs.VSLC\02.Templates\VSLC%20-%20Mau%20tai%20lieu%20Thiet%20ke%20-%20Dac%20ta%20API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5B982-5153-47E1-800C-4C976704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VSLC - Mau tai lieu Thiet ke - Dac ta API v1.1.dotx</Template>
  <TotalTime>592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ThuyLinh</dc:creator>
  <cp:keywords>VSLC Template</cp:keywords>
  <cp:lastModifiedBy>Admin</cp:lastModifiedBy>
  <cp:revision>540</cp:revision>
  <cp:lastPrinted>2010-10-04T03:01:00Z</cp:lastPrinted>
  <dcterms:created xsi:type="dcterms:W3CDTF">2016-12-06T01:14:00Z</dcterms:created>
  <dcterms:modified xsi:type="dcterms:W3CDTF">2019-07-25T07:31:00Z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[Product name]</vt:lpwstr>
  </property>
  <property fmtid="{D5CDD505-2E9C-101B-9397-08002B2CF9AE}" pid="3" name="Project name">
    <vt:lpwstr>[Project name]</vt:lpwstr>
  </property>
  <property fmtid="{D5CDD505-2E9C-101B-9397-08002B2CF9AE}" pid="4" name="Document name">
    <vt:lpwstr>[Document name]</vt:lpwstr>
  </property>
  <property fmtid="{D5CDD505-2E9C-101B-9397-08002B2CF9AE}" pid="5" name="Document id">
    <vt:lpwstr>[Document id]</vt:lpwstr>
  </property>
  <property fmtid="{D5CDD505-2E9C-101B-9397-08002B2CF9AE}" pid="6" name="Document version">
    <vt:lpwstr>[Document version]</vt:lpwstr>
  </property>
  <property fmtid="{D5CDD505-2E9C-101B-9397-08002B2CF9AE}" pid="7" name="Document type">
    <vt:lpwstr>[Document type]</vt:lpwstr>
  </property>
  <property fmtid="{D5CDD505-2E9C-101B-9397-08002B2CF9AE}" pid="8" name="Product version">
    <vt:lpwstr>[Product version]</vt:lpwstr>
  </property>
</Properties>
</file>